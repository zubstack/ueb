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DB7927" w:rsidRDefault="002554CD" w:rsidP="00C6554A">
      <w:pPr>
        <w:pStyle w:val="Foto"/>
        <w:rPr>
          <w:rFonts w:ascii="Leelawadee" w:hAnsi="Leelawadee" w:cs="Leelawadee"/>
          <w:noProof/>
        </w:rPr>
      </w:pPr>
      <w:r w:rsidRPr="00DB7927">
        <w:rPr>
          <w:rFonts w:ascii="Leelawadee" w:hAnsi="Leelawadee" w:cs="Leelawadee"/>
          <w:noProof/>
          <w:lang w:val="en-US"/>
        </w:rPr>
        <w:drawing>
          <wp:inline distT="0" distB="0" distL="0" distR="0" wp14:anchorId="3EDB4870" wp14:editId="7D76CFFE">
            <wp:extent cx="3638550" cy="5133756"/>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38550" cy="5133756"/>
                    </a:xfrm>
                    <a:prstGeom prst="rect">
                      <a:avLst/>
                    </a:prstGeom>
                  </pic:spPr>
                </pic:pic>
              </a:graphicData>
            </a:graphic>
          </wp:inline>
        </w:drawing>
      </w:r>
      <w:bookmarkStart w:id="0" w:name="_GoBack"/>
      <w:bookmarkEnd w:id="0"/>
    </w:p>
    <w:p w:rsidR="00C6554A" w:rsidRPr="00DB7927" w:rsidRDefault="00335C19" w:rsidP="00C6554A">
      <w:pPr>
        <w:pStyle w:val="Ttulo"/>
        <w:rPr>
          <w:rFonts w:ascii="Leelawadee" w:hAnsi="Leelawadee" w:cs="Leelawadee"/>
          <w:noProof/>
        </w:rPr>
      </w:pPr>
      <w:r>
        <w:rPr>
          <w:rFonts w:ascii="Leelawadee" w:hAnsi="Leelawadee" w:cs="Leelawadee"/>
          <w:noProof/>
        </w:rPr>
        <w:t>COMUNICACIÓN</w:t>
      </w:r>
    </w:p>
    <w:p w:rsidR="00C6554A" w:rsidRDefault="004E470C" w:rsidP="00C6554A">
      <w:pPr>
        <w:pStyle w:val="Subttulo"/>
        <w:rPr>
          <w:rFonts w:ascii="Leelawadee" w:hAnsi="Leelawadee" w:cs="Leelawadee"/>
          <w:noProof/>
        </w:rPr>
      </w:pPr>
      <w:r w:rsidRPr="00DB7927">
        <w:rPr>
          <w:rFonts w:ascii="Leelawadee" w:hAnsi="Leelawadee" w:cs="Leelawadee"/>
          <w:noProof/>
        </w:rPr>
        <w:t xml:space="preserve">TEma: </w:t>
      </w:r>
      <w:r w:rsidR="00335C19">
        <w:rPr>
          <w:rFonts w:ascii="Leelawadee" w:hAnsi="Leelawadee" w:cs="Leelawadee"/>
          <w:noProof/>
        </w:rPr>
        <w:t>FUNCIONES DEL LENGUAJE</w:t>
      </w:r>
    </w:p>
    <w:p w:rsidR="00335C19" w:rsidRPr="00DB7927" w:rsidRDefault="00335C19" w:rsidP="00C6554A">
      <w:pPr>
        <w:pStyle w:val="Subttulo"/>
        <w:rPr>
          <w:rFonts w:ascii="Leelawadee" w:hAnsi="Leelawadee" w:cs="Leelawadee"/>
          <w:noProof/>
        </w:rPr>
      </w:pPr>
    </w:p>
    <w:p w:rsidR="00C6554A" w:rsidRPr="00DB7927" w:rsidRDefault="004E470C" w:rsidP="00C6554A">
      <w:pPr>
        <w:pStyle w:val="Informacindecontacto"/>
        <w:rPr>
          <w:rFonts w:ascii="Leelawadee" w:hAnsi="Leelawadee" w:cs="Leelawadee"/>
          <w:noProof/>
        </w:rPr>
      </w:pPr>
      <w:r w:rsidRPr="00DB7927">
        <w:rPr>
          <w:rFonts w:ascii="Leelawadee" w:hAnsi="Leelawadee" w:cs="Leelawadee"/>
          <w:noProof/>
        </w:rPr>
        <w:t>Ariel Alejandro Calderón</w:t>
      </w:r>
      <w:r w:rsidR="00C6554A" w:rsidRPr="00DB7927">
        <w:rPr>
          <w:rFonts w:ascii="Leelawadee" w:hAnsi="Leelawadee" w:cs="Leelawadee"/>
          <w:noProof/>
          <w:lang w:bidi="es-ES"/>
        </w:rPr>
        <w:t xml:space="preserve"> | </w:t>
      </w:r>
      <w:r w:rsidRPr="00DB7927">
        <w:rPr>
          <w:rFonts w:ascii="Leelawadee" w:hAnsi="Leelawadee" w:cs="Leelawadee"/>
          <w:noProof/>
        </w:rPr>
        <w:t>Software</w:t>
      </w:r>
      <w:r w:rsidR="00C6554A" w:rsidRPr="00DB7927">
        <w:rPr>
          <w:rFonts w:ascii="Leelawadee" w:hAnsi="Leelawadee" w:cs="Leelawadee"/>
          <w:noProof/>
          <w:lang w:bidi="es-ES"/>
        </w:rPr>
        <w:t xml:space="preserve"> | </w:t>
      </w:r>
      <w:r w:rsidRPr="00DB7927">
        <w:rPr>
          <w:rFonts w:ascii="Leelawadee" w:hAnsi="Leelawadee" w:cs="Leelawadee"/>
          <w:noProof/>
        </w:rPr>
        <w:t>19-01-2024</w:t>
      </w:r>
      <w:r w:rsidR="00C6554A" w:rsidRPr="00DB7927">
        <w:rPr>
          <w:rFonts w:ascii="Leelawadee" w:hAnsi="Leelawadee" w:cs="Leelawadee"/>
          <w:noProof/>
          <w:lang w:bidi="es-ES"/>
        </w:rPr>
        <w:br w:type="page"/>
      </w:r>
    </w:p>
    <w:p w:rsidR="00335C19" w:rsidRPr="00335C19" w:rsidRDefault="00335C19" w:rsidP="00335C19">
      <w:pPr>
        <w:rPr>
          <w:rFonts w:ascii="Leelawadee" w:hAnsi="Leelawadee" w:cs="Leelawadee"/>
          <w:b/>
          <w:noProof/>
          <w:color w:val="0081A4" w:themeColor="accent4" w:themeShade="BF"/>
        </w:rPr>
      </w:pPr>
      <w:r w:rsidRPr="00335C19">
        <w:rPr>
          <w:rFonts w:ascii="Leelawadee" w:hAnsi="Leelawadee" w:cs="Leelawadee"/>
          <w:b/>
          <w:noProof/>
          <w:color w:val="0081A4" w:themeColor="accent4" w:themeShade="BF"/>
        </w:rPr>
        <w:lastRenderedPageBreak/>
        <w:t>Introducción</w:t>
      </w:r>
    </w:p>
    <w:p w:rsidR="00335C19" w:rsidRPr="00335C19" w:rsidRDefault="00335C19" w:rsidP="00335C19">
      <w:pPr>
        <w:rPr>
          <w:rFonts w:ascii="Leelawadee" w:hAnsi="Leelawadee" w:cs="Leelawadee"/>
          <w:noProof/>
        </w:rPr>
      </w:pPr>
      <w:r w:rsidRPr="00335C19">
        <w:rPr>
          <w:rFonts w:ascii="Leelawadee" w:hAnsi="Leelawadee" w:cs="Leelawadee"/>
          <w:noProof/>
        </w:rPr>
        <w:t>El lenguaje, como herramienta fundamental de comunicación, desempeña un papel esencial en la interacción humana, permitiendo la transmisión de ideas, emociones y conocimientos. Charles Hockett, lingüista estadounidense, propuso la teoría de las funciones del lenguaje, que destaca cómo el lenguaje cumple diversas funciones más allá de la simple transmisión de información. En este contexto, es posible analizar las funciones del lenguaje desde diferentes perspectivas, profundizando en sus aspectos pragmáticos, sociales y cognitivos.</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color w:val="0081A4" w:themeColor="accent4" w:themeShade="BF"/>
        </w:rPr>
      </w:pPr>
      <w:r w:rsidRPr="00335C19">
        <w:rPr>
          <w:rFonts w:ascii="Leelawadee" w:hAnsi="Leelawadee" w:cs="Leelawadee"/>
          <w:b/>
          <w:noProof/>
          <w:color w:val="0081A4" w:themeColor="accent4" w:themeShade="BF"/>
        </w:rPr>
        <w:t>Funciones del Lenguaje</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t>Función Referencial o Informativa:</w:t>
      </w:r>
    </w:p>
    <w:p w:rsidR="00335C19" w:rsidRPr="00335C19" w:rsidRDefault="00335C19" w:rsidP="00335C19">
      <w:pPr>
        <w:rPr>
          <w:rFonts w:ascii="Leelawadee" w:hAnsi="Leelawadee" w:cs="Leelawadee"/>
          <w:noProof/>
        </w:rPr>
      </w:pPr>
      <w:r w:rsidRPr="00335C19">
        <w:rPr>
          <w:rFonts w:ascii="Leelawadee" w:hAnsi="Leelawadee" w:cs="Leelawadee"/>
          <w:noProof/>
        </w:rPr>
        <w:t>La función referencial se centra en la transmisión de información objetiva y descriptiva. Aquí, el lenguaje busca representar la realidad de manera precisa, sin añadir elementos subjetivos. Por ejemplo, cuando compartimos hechos, datos o descripciones de eventos, estamos empleando la función referencial.</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t>Función Expresiva o Emotiva:</w:t>
      </w:r>
    </w:p>
    <w:p w:rsidR="00335C19" w:rsidRPr="00335C19" w:rsidRDefault="00335C19" w:rsidP="00335C19">
      <w:pPr>
        <w:rPr>
          <w:rFonts w:ascii="Leelawadee" w:hAnsi="Leelawadee" w:cs="Leelawadee"/>
          <w:noProof/>
        </w:rPr>
      </w:pPr>
      <w:r w:rsidRPr="00335C19">
        <w:rPr>
          <w:rFonts w:ascii="Leelawadee" w:hAnsi="Leelawadee" w:cs="Leelawadee"/>
          <w:noProof/>
        </w:rPr>
        <w:t>La función expresiva se enfoca en la expresión de sentimientos, emociones y estados de ánimo del hablante. En esta instancia, el lenguaje se convierte en un medio para comunicar nuestras experiencias subjetivas. Ejemplos incluyen manifestar alegría, tristeza, sorpresa o enojo.</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t>Función Conativa o Apelativa:</w:t>
      </w:r>
    </w:p>
    <w:p w:rsidR="00335C19" w:rsidRPr="00335C19" w:rsidRDefault="00335C19" w:rsidP="00335C19">
      <w:pPr>
        <w:rPr>
          <w:rFonts w:ascii="Leelawadee" w:hAnsi="Leelawadee" w:cs="Leelawadee"/>
          <w:noProof/>
        </w:rPr>
      </w:pPr>
      <w:r w:rsidRPr="00335C19">
        <w:rPr>
          <w:rFonts w:ascii="Leelawadee" w:hAnsi="Leelawadee" w:cs="Leelawadee"/>
          <w:noProof/>
        </w:rPr>
        <w:t>La función conativa se dirige al receptor del mensaje, buscando influir en sus acciones o comportamiento. Este tipo de lenguaje busca persuadir, instruir o motivar al destinatario. Las órdenes, solicitudes y consejos son ejemplos de la función conativa.</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t>Función Metalingüística:</w:t>
      </w:r>
    </w:p>
    <w:p w:rsidR="00335C19" w:rsidRPr="00335C19" w:rsidRDefault="00335C19" w:rsidP="00335C19">
      <w:pPr>
        <w:rPr>
          <w:rFonts w:ascii="Leelawadee" w:hAnsi="Leelawadee" w:cs="Leelawadee"/>
          <w:noProof/>
        </w:rPr>
      </w:pPr>
      <w:r w:rsidRPr="00335C19">
        <w:rPr>
          <w:rFonts w:ascii="Leelawadee" w:hAnsi="Leelawadee" w:cs="Leelawadee"/>
          <w:noProof/>
        </w:rPr>
        <w:t>La función metalingüística se centra en el propio lenguaje, su estructura y significado. Se utiliza para aclarar términos, definir conceptos o explicar el significado de palabras. En contextos académicos, por ejemplo, se hace un uso extensivo de esta función.</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lastRenderedPageBreak/>
        <w:t>Función Fática:</w:t>
      </w:r>
    </w:p>
    <w:p w:rsidR="00335C19" w:rsidRPr="00335C19" w:rsidRDefault="00335C19" w:rsidP="00335C19">
      <w:pPr>
        <w:rPr>
          <w:rFonts w:ascii="Leelawadee" w:hAnsi="Leelawadee" w:cs="Leelawadee"/>
          <w:noProof/>
        </w:rPr>
      </w:pPr>
      <w:r w:rsidRPr="00335C19">
        <w:rPr>
          <w:rFonts w:ascii="Leelawadee" w:hAnsi="Leelawadee" w:cs="Leelawadee"/>
          <w:noProof/>
        </w:rPr>
        <w:t>La función fática se relaciona con el establecimiento y mantenimiento de la comunicación. Aquí, el énfasis recae en la conexión entre emisor y receptor, más que en la información transmitida. Saludos, despedidas y frases que buscan mantener el contacto son ejemplos de la función fática.</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t>Función Poética:</w:t>
      </w:r>
    </w:p>
    <w:p w:rsidR="00335C19" w:rsidRPr="00335C19" w:rsidRDefault="00335C19" w:rsidP="00335C19">
      <w:pPr>
        <w:rPr>
          <w:rFonts w:ascii="Leelawadee" w:hAnsi="Leelawadee" w:cs="Leelawadee"/>
          <w:noProof/>
        </w:rPr>
      </w:pPr>
      <w:r w:rsidRPr="00335C19">
        <w:rPr>
          <w:rFonts w:ascii="Leelawadee" w:hAnsi="Leelawadee" w:cs="Leelawadee"/>
          <w:noProof/>
        </w:rPr>
        <w:t>La función poética resalta la forma estética del lenguaje, su ritmo, sonoridad y recursos literarios. Se observa en la creación artística, poesía y expresiones que buscan generar impacto estético. La elección de palabras y la construcción de metáforas son ejemplos de esta función.</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b/>
          <w:noProof/>
        </w:rPr>
      </w:pPr>
      <w:r w:rsidRPr="00335C19">
        <w:rPr>
          <w:rFonts w:ascii="Leelawadee" w:hAnsi="Leelawadee" w:cs="Leelawadee"/>
          <w:b/>
          <w:noProof/>
        </w:rPr>
        <w:t>Función Social:</w:t>
      </w:r>
    </w:p>
    <w:p w:rsidR="00335C19" w:rsidRPr="00335C19" w:rsidRDefault="00335C19" w:rsidP="00335C19">
      <w:pPr>
        <w:rPr>
          <w:rFonts w:ascii="Leelawadee" w:hAnsi="Leelawadee" w:cs="Leelawadee"/>
          <w:noProof/>
        </w:rPr>
      </w:pPr>
      <w:r w:rsidRPr="00335C19">
        <w:rPr>
          <w:rFonts w:ascii="Leelawadee" w:hAnsi="Leelawadee" w:cs="Leelawadee"/>
          <w:noProof/>
        </w:rPr>
        <w:t>La función social se refiere al papel del lenguaje en la construcción y mantenimiento de relaciones sociales. Aquí, el lenguaje se convierte en un medio para establecer conexiones, demostrar pertenencia a un grupo y seguir normas sociales.</w:t>
      </w:r>
    </w:p>
    <w:p w:rsidR="00335C19" w:rsidRPr="00335C19" w:rsidRDefault="00335C19" w:rsidP="00335C19">
      <w:pPr>
        <w:rPr>
          <w:rFonts w:ascii="Leelawadee" w:hAnsi="Leelawadee" w:cs="Leelawadee"/>
          <w:noProof/>
        </w:rPr>
      </w:pPr>
    </w:p>
    <w:p w:rsidR="00335C19" w:rsidRPr="00335C19" w:rsidRDefault="00335C19" w:rsidP="00335C19">
      <w:pPr>
        <w:rPr>
          <w:rFonts w:ascii="Leelawadee" w:hAnsi="Leelawadee" w:cs="Leelawadee"/>
          <w:noProof/>
        </w:rPr>
      </w:pPr>
      <w:r w:rsidRPr="00335C19">
        <w:rPr>
          <w:rFonts w:ascii="Leelawadee" w:hAnsi="Leelawadee" w:cs="Leelawadee"/>
          <w:b/>
          <w:noProof/>
          <w:color w:val="0081A4" w:themeColor="accent4" w:themeShade="BF"/>
        </w:rPr>
        <w:t>Conclusión</w:t>
      </w:r>
    </w:p>
    <w:p w:rsidR="00335C19" w:rsidRPr="00335C19" w:rsidRDefault="00335C19" w:rsidP="00335C19">
      <w:pPr>
        <w:rPr>
          <w:rFonts w:ascii="Leelawadee" w:hAnsi="Leelawadee" w:cs="Leelawadee"/>
          <w:noProof/>
        </w:rPr>
      </w:pPr>
      <w:r w:rsidRPr="00335C19">
        <w:rPr>
          <w:rFonts w:ascii="Leelawadee" w:hAnsi="Leelawadee" w:cs="Leelawadee"/>
          <w:noProof/>
        </w:rPr>
        <w:t>En resumen, las funciones del lenguaje son variadas y complejas, reflejando la riqueza de la comunicación humana. Desde la transmisión objetiva de información hasta la expresión de emociones y la creación artística, el lenguaje desempeña un papel crucial en nuestra capacidad para interactuar y comprender el mundo que nos rodea. Entender estas funciones no solo enriquece nuestra comunicación, sino que también nos permite explorar las profundidades y matices de la expresión lingüística.</w:t>
      </w:r>
    </w:p>
    <w:p w:rsidR="00335C19" w:rsidRDefault="00335C19" w:rsidP="00DB7927">
      <w:pPr>
        <w:rPr>
          <w:rFonts w:ascii="Leelawadee" w:hAnsi="Leelawadee" w:cs="Leelawadee"/>
          <w:noProof/>
        </w:rPr>
      </w:pPr>
    </w:p>
    <w:p w:rsidR="00335C19" w:rsidRDefault="00335C19" w:rsidP="00DB7927">
      <w:pPr>
        <w:rPr>
          <w:rFonts w:ascii="Leelawadee" w:hAnsi="Leelawadee" w:cs="Leelawadee"/>
          <w:noProof/>
        </w:rPr>
      </w:pPr>
      <w:r>
        <w:rPr>
          <w:rFonts w:ascii="Leelawadee" w:hAnsi="Leelawadee" w:cs="Leelawadee"/>
          <w:noProof/>
          <w:lang w:val="en-US"/>
        </w:rPr>
        <mc:AlternateContent>
          <mc:Choice Requires="wps">
            <w:drawing>
              <wp:anchor distT="0" distB="0" distL="114300" distR="114300" simplePos="0" relativeHeight="251660288" behindDoc="0" locked="0" layoutInCell="1" allowOverlap="1" wp14:anchorId="6F6508F0" wp14:editId="1214E457">
                <wp:simplePos x="0" y="0"/>
                <wp:positionH relativeFrom="margin">
                  <wp:align>center</wp:align>
                </wp:positionH>
                <wp:positionV relativeFrom="paragraph">
                  <wp:posOffset>159101</wp:posOffset>
                </wp:positionV>
                <wp:extent cx="5718412" cy="1794681"/>
                <wp:effectExtent l="0" t="0" r="15875" b="15240"/>
                <wp:wrapNone/>
                <wp:docPr id="3" name="Cuadro de texto 3"/>
                <wp:cNvGraphicFramePr/>
                <a:graphic xmlns:a="http://schemas.openxmlformats.org/drawingml/2006/main">
                  <a:graphicData uri="http://schemas.microsoft.com/office/word/2010/wordprocessingShape">
                    <wps:wsp>
                      <wps:cNvSpPr txBox="1"/>
                      <wps:spPr>
                        <a:xfrm>
                          <a:off x="0" y="0"/>
                          <a:ext cx="5718412" cy="1794681"/>
                        </a:xfrm>
                        <a:prstGeom prst="rect">
                          <a:avLst/>
                        </a:prstGeom>
                        <a:solidFill>
                          <a:schemeClr val="bg2"/>
                        </a:solidFill>
                        <a:ln w="6350">
                          <a:solidFill>
                            <a:schemeClr val="bg2">
                              <a:lumMod val="50000"/>
                            </a:schemeClr>
                          </a:solidFill>
                        </a:ln>
                      </wps:spPr>
                      <wps:txbx>
                        <w:txbxContent>
                          <w:p w:rsidR="009E083D" w:rsidRDefault="009E083D" w:rsidP="00C228EC">
                            <w:pPr>
                              <w:ind w:left="540"/>
                              <w:rPr>
                                <w:rFonts w:ascii="Consolas" w:hAnsi="Consolas" w:cs="Leelawadee"/>
                              </w:rPr>
                            </w:pPr>
                          </w:p>
                          <w:p w:rsidR="00C228EC" w:rsidRPr="009E083D" w:rsidRDefault="009E083D" w:rsidP="00C228EC">
                            <w:pPr>
                              <w:ind w:left="540"/>
                              <w:rPr>
                                <w:rFonts w:ascii="Consolas" w:hAnsi="Consolas" w:cs="Leelawadee"/>
                                <w:b/>
                              </w:rPr>
                            </w:pPr>
                            <w:r w:rsidRPr="009E083D">
                              <w:rPr>
                                <w:rFonts w:ascii="Consolas" w:hAnsi="Consolas" w:cs="Leelawadee"/>
                                <w:b/>
                              </w:rPr>
                              <w:t>Bibliografía</w:t>
                            </w:r>
                            <w:r w:rsidR="00C228EC" w:rsidRPr="009E083D">
                              <w:rPr>
                                <w:rFonts w:ascii="Consolas" w:hAnsi="Consolas" w:cs="Leelawadee"/>
                                <w:b/>
                              </w:rPr>
                              <w:t>:</w:t>
                            </w:r>
                          </w:p>
                          <w:p w:rsidR="00C228EC" w:rsidRPr="00C228EC" w:rsidRDefault="00876210" w:rsidP="00C228EC">
                            <w:pPr>
                              <w:pStyle w:val="Prrafodelista"/>
                              <w:numPr>
                                <w:ilvl w:val="0"/>
                                <w:numId w:val="17"/>
                              </w:numPr>
                              <w:ind w:left="540" w:firstLine="0"/>
                              <w:rPr>
                                <w:rFonts w:ascii="Consolas" w:hAnsi="Consolas" w:cs="Leelawadee"/>
                                <w:sz w:val="18"/>
                                <w:szCs w:val="18"/>
                              </w:rPr>
                            </w:pPr>
                            <w:hyperlink r:id="rId8" w:history="1">
                              <w:r w:rsidR="00335C19">
                                <w:rPr>
                                  <w:rStyle w:val="Hipervnculo"/>
                                  <w:rFonts w:ascii="Consolas" w:hAnsi="Consolas" w:cs="Leelawadee"/>
                                  <w:sz w:val="18"/>
                                  <w:szCs w:val="18"/>
                                </w:rPr>
                                <w:t>Funciones del lenguaje- https://concepto.de/funciones-del-lenguaje/</w:t>
                              </w:r>
                            </w:hyperlink>
                          </w:p>
                          <w:p w:rsidR="00C228EC" w:rsidRPr="00C228EC" w:rsidRDefault="00876210" w:rsidP="00C228EC">
                            <w:pPr>
                              <w:pStyle w:val="Prrafodelista"/>
                              <w:numPr>
                                <w:ilvl w:val="0"/>
                                <w:numId w:val="17"/>
                              </w:numPr>
                              <w:ind w:left="540" w:firstLine="0"/>
                              <w:rPr>
                                <w:rFonts w:ascii="Consolas" w:hAnsi="Consolas" w:cs="Leelawadee"/>
                                <w:sz w:val="18"/>
                                <w:szCs w:val="18"/>
                              </w:rPr>
                            </w:pPr>
                            <w:hyperlink r:id="rId9" w:history="1">
                              <w:r w:rsidR="00335C19">
                                <w:rPr>
                                  <w:rStyle w:val="Hipervnculo"/>
                                  <w:rFonts w:ascii="Consolas" w:hAnsi="Consolas" w:cs="Leelawadee"/>
                                  <w:sz w:val="18"/>
                                  <w:szCs w:val="18"/>
                                </w:rPr>
                                <w:t>El lenguaje y funciones - https://www.significados.com/funciones-del-lenguaje/</w:t>
                              </w:r>
                            </w:hyperlink>
                          </w:p>
                          <w:p w:rsidR="00C228EC" w:rsidRPr="00C228EC" w:rsidRDefault="00876210" w:rsidP="00C228EC">
                            <w:pPr>
                              <w:pStyle w:val="Prrafodelista"/>
                              <w:numPr>
                                <w:ilvl w:val="0"/>
                                <w:numId w:val="17"/>
                              </w:numPr>
                              <w:ind w:left="540" w:firstLine="0"/>
                              <w:rPr>
                                <w:rFonts w:ascii="Consolas" w:hAnsi="Consolas" w:cs="Leelawadee"/>
                                <w:sz w:val="18"/>
                                <w:szCs w:val="18"/>
                              </w:rPr>
                            </w:pPr>
                            <w:hyperlink r:id="rId10" w:history="1">
                              <w:r w:rsidR="00335C19">
                                <w:rPr>
                                  <w:rStyle w:val="Hipervnculo"/>
                                  <w:rFonts w:ascii="Consolas" w:hAnsi="Consolas" w:cs="Leelawadee"/>
                                  <w:sz w:val="18"/>
                                  <w:szCs w:val="18"/>
                                </w:rPr>
                                <w:t>Funciones del lenguaje - https://es.wikipedia.org/wiki/Funciones_del_lenguaje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508F0" id="_x0000_t202" coordsize="21600,21600" o:spt="202" path="m,l,21600r21600,l21600,xe">
                <v:stroke joinstyle="miter"/>
                <v:path gradientshapeok="t" o:connecttype="rect"/>
              </v:shapetype>
              <v:shape id="Cuadro de texto 3" o:spid="_x0000_s1026" type="#_x0000_t202" style="position:absolute;margin-left:0;margin-top:12.55pt;width:450.25pt;height:141.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" fillcolor="#d6ecff [3214]" strokecolor="#007ce9 [1614]" strokeweight=".5pt">
                <v:textbox>
                  <w:txbxContent>
                    <w:p w:rsidR="009E083D" w:rsidRDefault="009E083D" w:rsidP="00C228EC">
                      <w:pPr>
                        <w:ind w:left="540"/>
                        <w:rPr>
                          <w:rFonts w:ascii="Consolas" w:hAnsi="Consolas" w:cs="Leelawadee"/>
                        </w:rPr>
                      </w:pPr>
                    </w:p>
                    <w:p w:rsidR="00C228EC" w:rsidRPr="009E083D" w:rsidRDefault="009E083D" w:rsidP="00C228EC">
                      <w:pPr>
                        <w:ind w:left="540"/>
                        <w:rPr>
                          <w:rFonts w:ascii="Consolas" w:hAnsi="Consolas" w:cs="Leelawadee"/>
                          <w:b/>
                        </w:rPr>
                      </w:pPr>
                      <w:r w:rsidRPr="009E083D">
                        <w:rPr>
                          <w:rFonts w:ascii="Consolas" w:hAnsi="Consolas" w:cs="Leelawadee"/>
                          <w:b/>
                        </w:rPr>
                        <w:t>Bibliografía</w:t>
                      </w:r>
                      <w:r w:rsidR="00C228EC" w:rsidRPr="009E083D">
                        <w:rPr>
                          <w:rFonts w:ascii="Consolas" w:hAnsi="Consolas" w:cs="Leelawadee"/>
                          <w:b/>
                        </w:rPr>
                        <w:t>:</w:t>
                      </w:r>
                    </w:p>
                    <w:p w:rsidR="00C228EC" w:rsidRPr="00C228EC" w:rsidRDefault="00876210" w:rsidP="00C228EC">
                      <w:pPr>
                        <w:pStyle w:val="Prrafodelista"/>
                        <w:numPr>
                          <w:ilvl w:val="0"/>
                          <w:numId w:val="17"/>
                        </w:numPr>
                        <w:ind w:left="540" w:firstLine="0"/>
                        <w:rPr>
                          <w:rFonts w:ascii="Consolas" w:hAnsi="Consolas" w:cs="Leelawadee"/>
                          <w:sz w:val="18"/>
                          <w:szCs w:val="18"/>
                        </w:rPr>
                      </w:pPr>
                      <w:hyperlink r:id="rId11" w:history="1">
                        <w:r w:rsidR="00335C19">
                          <w:rPr>
                            <w:rStyle w:val="Hipervnculo"/>
                            <w:rFonts w:ascii="Consolas" w:hAnsi="Consolas" w:cs="Leelawadee"/>
                            <w:sz w:val="18"/>
                            <w:szCs w:val="18"/>
                          </w:rPr>
                          <w:t>Funciones del lenguaje- https://concepto.de/funciones-del-lenguaje/</w:t>
                        </w:r>
                      </w:hyperlink>
                    </w:p>
                    <w:p w:rsidR="00C228EC" w:rsidRPr="00C228EC" w:rsidRDefault="00876210" w:rsidP="00C228EC">
                      <w:pPr>
                        <w:pStyle w:val="Prrafodelista"/>
                        <w:numPr>
                          <w:ilvl w:val="0"/>
                          <w:numId w:val="17"/>
                        </w:numPr>
                        <w:ind w:left="540" w:firstLine="0"/>
                        <w:rPr>
                          <w:rFonts w:ascii="Consolas" w:hAnsi="Consolas" w:cs="Leelawadee"/>
                          <w:sz w:val="18"/>
                          <w:szCs w:val="18"/>
                        </w:rPr>
                      </w:pPr>
                      <w:hyperlink r:id="rId12" w:history="1">
                        <w:r w:rsidR="00335C19">
                          <w:rPr>
                            <w:rStyle w:val="Hipervnculo"/>
                            <w:rFonts w:ascii="Consolas" w:hAnsi="Consolas" w:cs="Leelawadee"/>
                            <w:sz w:val="18"/>
                            <w:szCs w:val="18"/>
                          </w:rPr>
                          <w:t>El lenguaje y funciones - https://www.significados.com/funciones-del-lenguaje/</w:t>
                        </w:r>
                      </w:hyperlink>
                    </w:p>
                    <w:p w:rsidR="00C228EC" w:rsidRPr="00C228EC" w:rsidRDefault="00876210" w:rsidP="00C228EC">
                      <w:pPr>
                        <w:pStyle w:val="Prrafodelista"/>
                        <w:numPr>
                          <w:ilvl w:val="0"/>
                          <w:numId w:val="17"/>
                        </w:numPr>
                        <w:ind w:left="540" w:firstLine="0"/>
                        <w:rPr>
                          <w:rFonts w:ascii="Consolas" w:hAnsi="Consolas" w:cs="Leelawadee"/>
                          <w:sz w:val="18"/>
                          <w:szCs w:val="18"/>
                        </w:rPr>
                      </w:pPr>
                      <w:hyperlink r:id="rId13" w:history="1">
                        <w:r w:rsidR="00335C19">
                          <w:rPr>
                            <w:rStyle w:val="Hipervnculo"/>
                            <w:rFonts w:ascii="Consolas" w:hAnsi="Consolas" w:cs="Leelawadee"/>
                            <w:sz w:val="18"/>
                            <w:szCs w:val="18"/>
                          </w:rPr>
                          <w:t>Funciones del lenguaje - https://es.wikipedia.org/wiki/Funciones_del_lenguaje</w:t>
                        </w:r>
                      </w:hyperlink>
                    </w:p>
                  </w:txbxContent>
                </v:textbox>
                <w10:wrap anchorx="margin"/>
              </v:shape>
            </w:pict>
          </mc:Fallback>
        </mc:AlternateContent>
      </w:r>
    </w:p>
    <w:p w:rsidR="00335C19" w:rsidRPr="00DB7927" w:rsidRDefault="00335C19" w:rsidP="00DB7927">
      <w:pPr>
        <w:rPr>
          <w:rFonts w:ascii="Leelawadee" w:hAnsi="Leelawadee" w:cs="Leelawadee"/>
          <w:noProof/>
        </w:rPr>
      </w:pPr>
    </w:p>
    <w:sectPr w:rsidR="00335C19" w:rsidRPr="00DB7927" w:rsidSect="009E083D">
      <w:headerReference w:type="default" r:id="rId14"/>
      <w:type w:val="continuous"/>
      <w:pgSz w:w="11906" w:h="16838" w:code="9"/>
      <w:pgMar w:top="1728" w:right="1800" w:bottom="1440" w:left="1800" w:header="1008" w:footer="720" w:gutter="0"/>
      <w:pgBorders w:offsetFrom="page">
        <w:top w:val="basicThinLines" w:sz="6" w:space="24" w:color="D9D9D9" w:themeColor="background1" w:themeShade="D9"/>
        <w:left w:val="basicThinLines" w:sz="6" w:space="24" w:color="D9D9D9" w:themeColor="background1" w:themeShade="D9"/>
        <w:bottom w:val="basicThinLines" w:sz="6" w:space="24" w:color="D9D9D9" w:themeColor="background1" w:themeShade="D9"/>
        <w:right w:val="basicThinLines" w:sz="6" w:space="24" w:color="D9D9D9" w:themeColor="background1" w:themeShade="D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210" w:rsidRDefault="00876210" w:rsidP="00C6554A">
      <w:pPr>
        <w:spacing w:before="0" w:after="0" w:line="240" w:lineRule="auto"/>
      </w:pPr>
      <w:r>
        <w:separator/>
      </w:r>
    </w:p>
  </w:endnote>
  <w:endnote w:type="continuationSeparator" w:id="0">
    <w:p w:rsidR="00876210" w:rsidRDefault="0087621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210" w:rsidRDefault="00876210" w:rsidP="00C6554A">
      <w:pPr>
        <w:spacing w:before="0" w:after="0" w:line="240" w:lineRule="auto"/>
      </w:pPr>
      <w:r>
        <w:separator/>
      </w:r>
    </w:p>
  </w:footnote>
  <w:footnote w:type="continuationSeparator" w:id="0">
    <w:p w:rsidR="00876210" w:rsidRDefault="0087621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Leelawadee" w:hAnsi="Leelawadee" w:cs="Leelawadee"/>
        <w:color w:val="7F7F7F" w:themeColor="text1" w:themeTint="80"/>
      </w:rPr>
      <w:alias w:val="Título"/>
      <w:tag w:val=""/>
      <w:id w:val="1566989059"/>
      <w:placeholder>
        <w:docPart w:val="88EF68414007493CB1EF1A0A9E53AAFC"/>
      </w:placeholder>
      <w:dataBinding w:prefixMappings="xmlns:ns0='http://purl.org/dc/elements/1.1/' xmlns:ns1='http://schemas.openxmlformats.org/package/2006/metadata/core-properties' " w:xpath="/ns1:coreProperties[1]/ns0:title[1]" w:storeItemID="{6C3C8BC8-F283-45AE-878A-BAB7291924A1}"/>
      <w:text/>
    </w:sdtPr>
    <w:sdtEndPr/>
    <w:sdtContent>
      <w:p w:rsidR="004E470C" w:rsidRPr="004E470C" w:rsidRDefault="004E470C">
        <w:pPr>
          <w:pStyle w:val="Encabezado"/>
          <w:jc w:val="right"/>
          <w:rPr>
            <w:rFonts w:ascii="Leelawadee" w:hAnsi="Leelawadee" w:cs="Leelawadee"/>
            <w:color w:val="7F7F7F" w:themeColor="text1" w:themeTint="80"/>
          </w:rPr>
        </w:pPr>
        <w:r>
          <w:rPr>
            <w:rFonts w:ascii="Leelawadee" w:hAnsi="Leelawadee" w:cs="Leelawadee"/>
            <w:color w:val="7F7F7F" w:themeColor="text1" w:themeTint="80"/>
          </w:rPr>
          <w:t>TEMA</w:t>
        </w:r>
        <w:r>
          <w:rPr>
            <w:rFonts w:ascii="Leelawadee" w:hAnsi="Leelawadee" w:cs="Leelawadee"/>
            <w:color w:val="7F7F7F" w:themeColor="text1" w:themeTint="80"/>
            <w:lang w:val="en-US"/>
          </w:rPr>
          <w:t>:</w:t>
        </w:r>
        <w:r w:rsidRPr="004E470C">
          <w:rPr>
            <w:rFonts w:ascii="Leelawadee" w:hAnsi="Leelawadee" w:cs="Leelawadee"/>
            <w:color w:val="7F7F7F" w:themeColor="text1" w:themeTint="80"/>
          </w:rPr>
          <w:t xml:space="preserve"> </w:t>
        </w:r>
        <w:r w:rsidR="00335C19">
          <w:rPr>
            <w:rFonts w:ascii="Leelawadee" w:hAnsi="Leelawadee" w:cs="Leelawadee"/>
            <w:color w:val="7F7F7F" w:themeColor="text1" w:themeTint="80"/>
          </w:rPr>
          <w:t>FUNCIONES DEL LENGUAJE</w:t>
        </w:r>
      </w:p>
    </w:sdtContent>
  </w:sdt>
  <w:p w:rsidR="004E470C" w:rsidRPr="004E470C" w:rsidRDefault="004E470C">
    <w:pPr>
      <w:pStyle w:val="Encabezado"/>
      <w:rPr>
        <w:rFonts w:ascii="Leelawadee" w:hAnsi="Leelawadee" w:cs="Leelawade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C3931"/>
    <w:multiLevelType w:val="hybridMultilevel"/>
    <w:tmpl w:val="A7C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6055D"/>
    <w:multiLevelType w:val="hybridMultilevel"/>
    <w:tmpl w:val="D082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0C"/>
    <w:rsid w:val="002554CD"/>
    <w:rsid w:val="00293B83"/>
    <w:rsid w:val="002B4294"/>
    <w:rsid w:val="00333D0D"/>
    <w:rsid w:val="00335C19"/>
    <w:rsid w:val="003D555A"/>
    <w:rsid w:val="004B5674"/>
    <w:rsid w:val="004C049F"/>
    <w:rsid w:val="004E470C"/>
    <w:rsid w:val="005000E2"/>
    <w:rsid w:val="0051785D"/>
    <w:rsid w:val="006A3CE7"/>
    <w:rsid w:val="00876210"/>
    <w:rsid w:val="0089714F"/>
    <w:rsid w:val="009679B1"/>
    <w:rsid w:val="00986062"/>
    <w:rsid w:val="009E083D"/>
    <w:rsid w:val="00C228EC"/>
    <w:rsid w:val="00C6554A"/>
    <w:rsid w:val="00CB0705"/>
    <w:rsid w:val="00DB7927"/>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9CDE6"/>
  <w15:chartTrackingRefBased/>
  <w15:docId w15:val="{F6BD04FB-EFFC-42A1-BBC4-B37BB29A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customStyle="1" w:styleId="E1DEB5FCFDD5494DABFF468921D4CCC8">
    <w:name w:val="E1DEB5FCFDD5494DABFF468921D4CCC8"/>
    <w:rsid w:val="004E470C"/>
    <w:pPr>
      <w:spacing w:before="0" w:after="160" w:line="259" w:lineRule="auto"/>
    </w:pPr>
    <w:rPr>
      <w:rFonts w:eastAsiaTheme="minorEastAsia"/>
      <w:color w:val="auto"/>
      <w:lang w:val="en-US"/>
    </w:rPr>
  </w:style>
  <w:style w:type="paragraph" w:styleId="Prrafodelista">
    <w:name w:val="List Paragraph"/>
    <w:basedOn w:val="Normal"/>
    <w:uiPriority w:val="34"/>
    <w:unhideWhenUsed/>
    <w:qFormat/>
    <w:rsid w:val="00C2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620574">
      <w:bodyDiv w:val="1"/>
      <w:marLeft w:val="0"/>
      <w:marRight w:val="0"/>
      <w:marTop w:val="0"/>
      <w:marBottom w:val="0"/>
      <w:divBdr>
        <w:top w:val="none" w:sz="0" w:space="0" w:color="auto"/>
        <w:left w:val="none" w:sz="0" w:space="0" w:color="auto"/>
        <w:bottom w:val="none" w:sz="0" w:space="0" w:color="auto"/>
        <w:right w:val="none" w:sz="0" w:space="0" w:color="auto"/>
      </w:divBdr>
      <w:divsChild>
        <w:div w:id="232593126">
          <w:marLeft w:val="0"/>
          <w:marRight w:val="0"/>
          <w:marTop w:val="0"/>
          <w:marBottom w:val="0"/>
          <w:divBdr>
            <w:top w:val="single" w:sz="2" w:space="0" w:color="D9D9E3"/>
            <w:left w:val="single" w:sz="2" w:space="0" w:color="D9D9E3"/>
            <w:bottom w:val="single" w:sz="2" w:space="0" w:color="D9D9E3"/>
            <w:right w:val="single" w:sz="2" w:space="0" w:color="D9D9E3"/>
          </w:divBdr>
          <w:divsChild>
            <w:div w:id="1675575237">
              <w:marLeft w:val="0"/>
              <w:marRight w:val="0"/>
              <w:marTop w:val="0"/>
              <w:marBottom w:val="0"/>
              <w:divBdr>
                <w:top w:val="single" w:sz="2" w:space="0" w:color="D9D9E3"/>
                <w:left w:val="single" w:sz="2" w:space="0" w:color="D9D9E3"/>
                <w:bottom w:val="single" w:sz="2" w:space="0" w:color="D9D9E3"/>
                <w:right w:val="single" w:sz="2" w:space="0" w:color="D9D9E3"/>
              </w:divBdr>
            </w:div>
            <w:div w:id="37986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815420">
          <w:marLeft w:val="0"/>
          <w:marRight w:val="0"/>
          <w:marTop w:val="0"/>
          <w:marBottom w:val="0"/>
          <w:divBdr>
            <w:top w:val="single" w:sz="2" w:space="0" w:color="D9D9E3"/>
            <w:left w:val="single" w:sz="2" w:space="0" w:color="D9D9E3"/>
            <w:bottom w:val="single" w:sz="2" w:space="0" w:color="D9D9E3"/>
            <w:right w:val="single" w:sz="2" w:space="0" w:color="D9D9E3"/>
          </w:divBdr>
          <w:divsChild>
            <w:div w:id="1929340669">
              <w:marLeft w:val="0"/>
              <w:marRight w:val="0"/>
              <w:marTop w:val="0"/>
              <w:marBottom w:val="0"/>
              <w:divBdr>
                <w:top w:val="single" w:sz="2" w:space="0" w:color="D9D9E3"/>
                <w:left w:val="single" w:sz="2" w:space="0" w:color="D9D9E3"/>
                <w:bottom w:val="single" w:sz="2" w:space="0" w:color="D9D9E3"/>
                <w:right w:val="single" w:sz="2" w:space="0" w:color="D9D9E3"/>
              </w:divBdr>
            </w:div>
            <w:div w:id="21142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344487">
          <w:marLeft w:val="0"/>
          <w:marRight w:val="0"/>
          <w:marTop w:val="0"/>
          <w:marBottom w:val="0"/>
          <w:divBdr>
            <w:top w:val="single" w:sz="2" w:space="0" w:color="D9D9E3"/>
            <w:left w:val="single" w:sz="2" w:space="0" w:color="D9D9E3"/>
            <w:bottom w:val="single" w:sz="2" w:space="0" w:color="D9D9E3"/>
            <w:right w:val="single" w:sz="2" w:space="0" w:color="D9D9E3"/>
          </w:divBdr>
          <w:divsChild>
            <w:div w:id="1082532385">
              <w:marLeft w:val="0"/>
              <w:marRight w:val="0"/>
              <w:marTop w:val="0"/>
              <w:marBottom w:val="0"/>
              <w:divBdr>
                <w:top w:val="single" w:sz="2" w:space="0" w:color="D9D9E3"/>
                <w:left w:val="single" w:sz="2" w:space="0" w:color="D9D9E3"/>
                <w:bottom w:val="single" w:sz="2" w:space="0" w:color="D9D9E3"/>
                <w:right w:val="single" w:sz="2" w:space="0" w:color="D9D9E3"/>
              </w:divBdr>
            </w:div>
            <w:div w:id="129652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funciones-del-lenguaje/" TargetMode="External"/><Relationship Id="rId13" Type="http://schemas.openxmlformats.org/officeDocument/2006/relationships/hyperlink" Target="https://es.wikipedia.org/wiki/Funciones_del_lenguaj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gnificados.com/funciones-del-lenguaj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funciones-del-lenguaj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Funciones_del_lenguaje" TargetMode="External"/><Relationship Id="rId4" Type="http://schemas.openxmlformats.org/officeDocument/2006/relationships/webSettings" Target="webSettings.xml"/><Relationship Id="rId9" Type="http://schemas.openxmlformats.org/officeDocument/2006/relationships/hyperlink" Target="https://www.significados.com/funciones-del-lenguaj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A%20CALDERON\AppData\Roaming\Microsoft\Plantillas\Informe%20del%20alumno%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EF68414007493CB1EF1A0A9E53AAFC"/>
        <w:category>
          <w:name w:val="General"/>
          <w:gallery w:val="placeholder"/>
        </w:category>
        <w:types>
          <w:type w:val="bbPlcHdr"/>
        </w:types>
        <w:behaviors>
          <w:behavior w:val="content"/>
        </w:behaviors>
        <w:guid w:val="{8D3F14BB-4DA3-4563-B68F-C93B3C93A86F}"/>
      </w:docPartPr>
      <w:docPartBody>
        <w:p w:rsidR="00B17E35" w:rsidRDefault="00116932" w:rsidP="00116932">
          <w:pPr>
            <w:pStyle w:val="88EF68414007493CB1EF1A0A9E53AAFC"/>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32"/>
    <w:rsid w:val="00116932"/>
    <w:rsid w:val="00B17E35"/>
    <w:rsid w:val="00D142E8"/>
    <w:rsid w:val="00F6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EA5D938FAB434EB2C12E25F9E21923">
    <w:name w:val="82EA5D938FAB434EB2C12E25F9E21923"/>
  </w:style>
  <w:style w:type="paragraph" w:customStyle="1" w:styleId="9E7C1491F74B4366A7C689358EAE56D8">
    <w:name w:val="9E7C1491F74B4366A7C689358EAE56D8"/>
  </w:style>
  <w:style w:type="paragraph" w:customStyle="1" w:styleId="73DA8573F0FD42509A5B10876A12CA1E">
    <w:name w:val="73DA8573F0FD42509A5B10876A12CA1E"/>
  </w:style>
  <w:style w:type="paragraph" w:customStyle="1" w:styleId="E1DEB5FCFDD5494DABFF468921D4CCC8">
    <w:name w:val="E1DEB5FCFDD5494DABFF468921D4CCC8"/>
  </w:style>
  <w:style w:type="paragraph" w:customStyle="1" w:styleId="70747E03021440F99D7B9950A6F5EB5D">
    <w:name w:val="70747E03021440F99D7B9950A6F5EB5D"/>
  </w:style>
  <w:style w:type="paragraph" w:customStyle="1" w:styleId="CD37EF8EF724464D879E503C0838C3C8">
    <w:name w:val="CD37EF8EF724464D879E503C0838C3C8"/>
  </w:style>
  <w:style w:type="paragraph" w:customStyle="1" w:styleId="38629AE524524CC7B5F951FE7BF42D7B">
    <w:name w:val="38629AE524524CC7B5F951FE7BF42D7B"/>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rPr>
  </w:style>
  <w:style w:type="paragraph" w:customStyle="1" w:styleId="CFAE90FB3F5446909DBE7A0A4A83267E">
    <w:name w:val="CFAE90FB3F5446909DBE7A0A4A83267E"/>
  </w:style>
  <w:style w:type="paragraph" w:customStyle="1" w:styleId="8B28A6A29B474991BC2978460E75ED07">
    <w:name w:val="8B28A6A29B474991BC2978460E75ED07"/>
  </w:style>
  <w:style w:type="paragraph" w:customStyle="1" w:styleId="A2C63DFC8464435FB6AC13431EA194AD">
    <w:name w:val="A2C63DFC8464435FB6AC13431EA194AD"/>
  </w:style>
  <w:style w:type="paragraph" w:customStyle="1" w:styleId="88EF68414007493CB1EF1A0A9E53AAFC">
    <w:name w:val="88EF68414007493CB1EF1A0A9E53AAFC"/>
    <w:rsid w:val="00116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del alumno con foto.dotx</Template>
  <TotalTime>1</TotalTime>
  <Pages>3</Pages>
  <Words>486</Words>
  <Characters>2771</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TEMA: CONDICIONALES MULTIPLES</vt: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FUNCIONES DEL LENGUAJE</dc:title>
  <dc:subject/>
  <dc:creator>ARIEL ALEJANDRO</dc:creator>
  <cp:keywords/>
  <dc:description/>
  <cp:lastModifiedBy>ARIEL ALEJANDRO</cp:lastModifiedBy>
  <cp:revision>2</cp:revision>
  <dcterms:created xsi:type="dcterms:W3CDTF">2024-01-24T18:44:00Z</dcterms:created>
  <dcterms:modified xsi:type="dcterms:W3CDTF">2024-01-24T18:44:00Z</dcterms:modified>
</cp:coreProperties>
</file>