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E3805" w14:textId="607C96A3" w:rsidR="00D9045E" w:rsidRPr="00D9045E" w:rsidRDefault="00D9045E" w:rsidP="00D9045E">
      <w:pPr>
        <w:jc w:val="center"/>
        <w:rPr>
          <w:rFonts w:ascii="Leelawadee" w:hAnsi="Leelawadee" w:cs="Leelawadee"/>
          <w:b/>
          <w:bCs/>
          <w:noProof/>
          <w:color w:val="002060"/>
          <w:sz w:val="32"/>
          <w:szCs w:val="32"/>
        </w:rPr>
      </w:pPr>
      <w:r w:rsidRPr="00D9045E">
        <w:rPr>
          <w:rFonts w:ascii="Leelawadee" w:hAnsi="Leelawadee" w:cs="Leelawadee"/>
          <w:b/>
          <w:bCs/>
          <w:noProof/>
          <w:color w:val="002060"/>
          <w:sz w:val="32"/>
          <w:szCs w:val="32"/>
        </w:rPr>
        <w:t>TRABAJO DE INVESTIGACION – SEMANA 3</w:t>
      </w:r>
    </w:p>
    <w:p w14:paraId="42EE4407" w14:textId="211E4372" w:rsidR="00C6554A" w:rsidRDefault="002554CD" w:rsidP="00D9045E">
      <w:pPr>
        <w:jc w:val="center"/>
        <w:rPr>
          <w:rFonts w:ascii="Leelawadee" w:hAnsi="Leelawadee" w:cs="Leelawadee"/>
          <w:noProof/>
          <w:color w:val="auto"/>
        </w:rPr>
      </w:pPr>
      <w:r w:rsidRPr="00D9045E">
        <w:rPr>
          <w:rFonts w:ascii="Leelawadee" w:hAnsi="Leelawadee" w:cs="Leelawadee"/>
          <w:noProof/>
          <w:color w:val="auto"/>
          <w:lang w:bidi="es-ES"/>
        </w:rPr>
        <w:drawing>
          <wp:inline distT="0" distB="0" distL="0" distR="0" wp14:anchorId="0B9D3DB1" wp14:editId="6CC4FC63">
            <wp:extent cx="3657482" cy="4845132"/>
            <wp:effectExtent l="0" t="0" r="635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774" cy="48561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4A37B43" w14:textId="77777777" w:rsidR="00D9045E" w:rsidRPr="00D9045E" w:rsidRDefault="00D9045E" w:rsidP="00D9045E">
      <w:pPr>
        <w:jc w:val="center"/>
        <w:rPr>
          <w:rFonts w:ascii="Leelawadee" w:hAnsi="Leelawadee" w:cs="Leelawadee"/>
          <w:noProof/>
          <w:color w:val="auto"/>
        </w:rPr>
      </w:pPr>
    </w:p>
    <w:p w14:paraId="2EC4BF19" w14:textId="00777465" w:rsidR="00C6554A" w:rsidRPr="00D9045E" w:rsidRDefault="00D9045E" w:rsidP="00D9045E">
      <w:pPr>
        <w:jc w:val="center"/>
        <w:rPr>
          <w:rFonts w:ascii="Leelawadee" w:hAnsi="Leelawadee" w:cs="Leelawadee"/>
          <w:b/>
          <w:bCs/>
          <w:caps/>
          <w:color w:val="auto"/>
          <w:sz w:val="40"/>
          <w:szCs w:val="40"/>
        </w:rPr>
      </w:pPr>
      <w:r w:rsidRPr="00D9045E">
        <w:rPr>
          <w:rFonts w:ascii="Leelawadee" w:hAnsi="Leelawadee" w:cs="Leelawadee"/>
          <w:b/>
          <w:bCs/>
          <w:noProof/>
          <w:color w:val="002060"/>
          <w:sz w:val="40"/>
          <w:szCs w:val="40"/>
        </w:rPr>
        <w:t>TEMA</w:t>
      </w:r>
      <w:r w:rsidRPr="00D9045E">
        <w:rPr>
          <w:rFonts w:ascii="Leelawadee" w:hAnsi="Leelawadee" w:cs="Leelawadee"/>
          <w:b/>
          <w:bCs/>
          <w:color w:val="002060"/>
          <w:sz w:val="40"/>
          <w:szCs w:val="40"/>
        </w:rPr>
        <w:t xml:space="preserve">: </w:t>
      </w:r>
      <w:r w:rsidRPr="00D9045E">
        <w:rPr>
          <w:rFonts w:ascii="Leelawadee" w:hAnsi="Leelawadee" w:cs="Leelawadee"/>
          <w:b/>
          <w:bCs/>
          <w:caps/>
          <w:color w:val="auto"/>
          <w:sz w:val="40"/>
          <w:szCs w:val="40"/>
        </w:rPr>
        <w:t>Identificadores, constantes, Operadores y expresiones, Abstracción de datos y Variables Temporales</w:t>
      </w:r>
    </w:p>
    <w:p w14:paraId="3CBC2623" w14:textId="77777777" w:rsidR="00D9045E" w:rsidRPr="00D9045E" w:rsidRDefault="00D9045E" w:rsidP="00D9045E">
      <w:pPr>
        <w:rPr>
          <w:rFonts w:ascii="Leelawadee" w:hAnsi="Leelawadee" w:cs="Leelawadee"/>
          <w:b/>
          <w:bCs/>
          <w:caps/>
          <w:color w:val="002060"/>
        </w:rPr>
      </w:pPr>
    </w:p>
    <w:p w14:paraId="09A61C0D" w14:textId="0D923FF4" w:rsidR="00D9045E" w:rsidRPr="00D9045E" w:rsidRDefault="00D9045E" w:rsidP="00D9045E">
      <w:pPr>
        <w:rPr>
          <w:rFonts w:ascii="Leelawadee" w:hAnsi="Leelawadee" w:cs="Leelawadee"/>
          <w:b/>
          <w:bCs/>
          <w:noProof/>
          <w:color w:val="auto"/>
        </w:rPr>
      </w:pPr>
      <w:r w:rsidRPr="00D9045E">
        <w:rPr>
          <w:rFonts w:ascii="Leelawadee" w:hAnsi="Leelawadee" w:cs="Leelawadee"/>
          <w:b/>
          <w:bCs/>
          <w:noProof/>
          <w:color w:val="002060"/>
        </w:rPr>
        <w:t>ESTUDIANTE</w:t>
      </w:r>
      <w:r w:rsidRPr="00D9045E">
        <w:rPr>
          <w:rFonts w:ascii="Leelawadee" w:hAnsi="Leelawadee" w:cs="Leelawadee"/>
          <w:b/>
          <w:bCs/>
          <w:noProof/>
          <w:color w:val="auto"/>
        </w:rPr>
        <w:t>: ARIEL ALEJANDRO CALDERÒN</w:t>
      </w:r>
    </w:p>
    <w:p w14:paraId="6E56F0B4" w14:textId="20D400DD" w:rsidR="00D9045E" w:rsidRPr="00D9045E" w:rsidRDefault="00D9045E" w:rsidP="00D9045E">
      <w:pPr>
        <w:rPr>
          <w:rFonts w:ascii="Leelawadee" w:hAnsi="Leelawadee" w:cs="Leelawadee"/>
          <w:b/>
          <w:bCs/>
          <w:noProof/>
          <w:color w:val="auto"/>
        </w:rPr>
      </w:pPr>
      <w:r w:rsidRPr="00D9045E">
        <w:rPr>
          <w:rFonts w:ascii="Leelawadee" w:hAnsi="Leelawadee" w:cs="Leelawadee"/>
          <w:b/>
          <w:bCs/>
          <w:noProof/>
          <w:color w:val="002060"/>
        </w:rPr>
        <w:t xml:space="preserve">CURSO: </w:t>
      </w:r>
      <w:r w:rsidRPr="00D9045E">
        <w:rPr>
          <w:rFonts w:ascii="Leelawadee" w:hAnsi="Leelawadee" w:cs="Leelawadee"/>
          <w:b/>
          <w:bCs/>
          <w:noProof/>
          <w:color w:val="auto"/>
        </w:rPr>
        <w:t>SOFTWARE</w:t>
      </w:r>
    </w:p>
    <w:p w14:paraId="15F7CD18" w14:textId="77777777" w:rsidR="00D9045E" w:rsidRDefault="00D9045E" w:rsidP="00D9045E">
      <w:pPr>
        <w:rPr>
          <w:rFonts w:ascii="Leelawadee" w:hAnsi="Leelawadee" w:cs="Leelawadee"/>
          <w:noProof/>
          <w:color w:val="auto"/>
        </w:rPr>
      </w:pPr>
    </w:p>
    <w:p w14:paraId="04867D4A" w14:textId="7C79B992" w:rsidR="00D9045E" w:rsidRPr="00D9045E" w:rsidRDefault="00D9045E" w:rsidP="00D9045E">
      <w:pPr>
        <w:rPr>
          <w:rFonts w:ascii="Leelawadee" w:hAnsi="Leelawadee" w:cs="Leelawadee"/>
          <w:noProof/>
          <w:color w:val="auto"/>
        </w:rPr>
      </w:pPr>
      <w:r>
        <w:rPr>
          <w:rFonts w:ascii="Leelawadee" w:hAnsi="Leelawadee" w:cs="Leelawadee"/>
          <w:noProof/>
          <w:color w:val="auto"/>
        </w:rPr>
        <w:t>NOVIEMBRE 2023</w:t>
      </w:r>
    </w:p>
    <w:p w14:paraId="1840A905" w14:textId="7A0D3E2E" w:rsidR="00D9045E" w:rsidRPr="00D9045E" w:rsidRDefault="00973412" w:rsidP="00D9045E">
      <w:pPr>
        <w:rPr>
          <w:rFonts w:ascii="Leelawadee" w:eastAsia="Times New Roman" w:hAnsi="Leelawadee" w:cs="Leelawadee"/>
          <w:color w:val="auto"/>
          <w:lang w:val="es-EC" w:eastAsia="es-EC"/>
        </w:rPr>
      </w:pPr>
      <w:r>
        <w:rPr>
          <w:rFonts w:ascii="Leelawadee" w:eastAsia="Times New Roman" w:hAnsi="Leelawadee" w:cs="Leelawadee"/>
          <w:noProof/>
          <w:color w:val="auto"/>
          <w:lang w:val="es-EC" w:eastAsia="es-EC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485A117" wp14:editId="3715A011">
                <wp:simplePos x="0" y="0"/>
                <wp:positionH relativeFrom="margin">
                  <wp:align>center</wp:align>
                </wp:positionH>
                <wp:positionV relativeFrom="paragraph">
                  <wp:posOffset>-182880</wp:posOffset>
                </wp:positionV>
                <wp:extent cx="6724650" cy="9177020"/>
                <wp:effectExtent l="0" t="0" r="19050" b="2413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9177020"/>
                          <a:chOff x="0" y="-152400"/>
                          <a:chExt cx="6724650" cy="9177020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52400"/>
                            <a:ext cx="6724650" cy="917702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761CFE" w14:textId="0739DCC5" w:rsidR="00D9045E" w:rsidRDefault="00D9045E" w:rsidP="00D904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0867916" name="Cuadro de texto 1"/>
                        <wps:cNvSpPr txBox="1"/>
                        <wps:spPr>
                          <a:xfrm>
                            <a:off x="333375" y="495300"/>
                            <a:ext cx="3581400" cy="1752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softEdge rad="63500"/>
                          </a:effectLst>
                        </wps:spPr>
                        <wps:txbx>
                          <w:txbxContent>
                            <w:p w14:paraId="4F4F0151" w14:textId="77777777" w:rsidR="00D9045E" w:rsidRPr="00F83B77" w:rsidRDefault="00D9045E" w:rsidP="00F83B77">
                              <w:pPr>
                                <w:rPr>
                                  <w:rFonts w:ascii="Leelawadee" w:hAnsi="Leelawadee" w:cs="Leelawadee"/>
                                  <w:noProof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 w:rsidRPr="005E1EEA">
                                <w:rPr>
                                  <w:rFonts w:ascii="Leelawadee" w:hAnsi="Leelawadee" w:cs="Leelawadee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bdr w:val="single" w:sz="2" w:space="0" w:color="D9D9E3" w:frame="1"/>
                                  <w:lang w:val="es-EC" w:eastAsia="es-EC"/>
                                </w:rPr>
                                <w:t>Identificadores</w:t>
                              </w:r>
                              <w:r w:rsidRPr="00F83B77">
                                <w:rPr>
                                  <w:rFonts w:ascii="Leelawadee" w:hAnsi="Leelawadee" w:cs="Leelawadee"/>
                                  <w:color w:val="auto"/>
                                  <w:sz w:val="18"/>
                                  <w:szCs w:val="18"/>
                                  <w:bdr w:val="single" w:sz="2" w:space="0" w:color="D9D9E3" w:frame="1"/>
                                  <w:lang w:val="es-EC" w:eastAsia="es-EC"/>
                                </w:rPr>
                                <w:t>:</w:t>
                              </w:r>
                            </w:p>
                            <w:p w14:paraId="0007D9AE" w14:textId="7CA3E9BB" w:rsidR="00D9045E" w:rsidRPr="00F83B77" w:rsidRDefault="00D9045E" w:rsidP="00F83B77">
                              <w:pPr>
                                <w:rPr>
                                  <w:rFonts w:ascii="Leelawadee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</w:pPr>
                              <w:r w:rsidRPr="00F83B77">
                                <w:rPr>
                                  <w:rFonts w:ascii="Leelawadee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Los identificadores son nombres que se utilizan para identificar variables, funciones, clases u otros elementos en un programa.</w:t>
                              </w:r>
                              <w:r w:rsidR="005E1EEA">
                                <w:rPr>
                                  <w:rFonts w:ascii="Leelawadee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 xml:space="preserve"> </w:t>
                              </w:r>
                              <w:r w:rsidRPr="00F83B77">
                                <w:rPr>
                                  <w:rFonts w:ascii="Leelawadee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Deben seguir ciertas reglas, como comenzar con una letra, no contener espacios y ser significativos para facilitar la comprensión del código.</w:t>
                              </w:r>
                            </w:p>
                            <w:p w14:paraId="4836AABF" w14:textId="77777777" w:rsidR="00D9045E" w:rsidRPr="00F83B77" w:rsidRDefault="00D9045E" w:rsidP="00F83B77">
                              <w:pPr>
                                <w:rPr>
                                  <w:rFonts w:ascii="Leelawadee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</w:pPr>
                              <w:r w:rsidRPr="00F83B77">
                                <w:rPr>
                                  <w:rFonts w:ascii="Leelawadee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 xml:space="preserve">Los identificadores </w:t>
                              </w:r>
                              <w:r w:rsidRPr="00BC5EF0">
                                <w:rPr>
                                  <w:rFonts w:ascii="Leelawadee" w:hAnsi="Leelawadee" w:cs="Leelawadee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son esenciales para referenciar</w:t>
                              </w:r>
                              <w:r w:rsidRPr="00F83B77">
                                <w:rPr>
                                  <w:rFonts w:ascii="Leelawadee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 xml:space="preserve"> y manipular datos en un programa.</w:t>
                              </w:r>
                            </w:p>
                            <w:p w14:paraId="4C8B3C2A" w14:textId="77777777" w:rsidR="00D9045E" w:rsidRPr="00F83B77" w:rsidRDefault="00D9045E" w:rsidP="00F83B77">
                              <w:pPr>
                                <w:rPr>
                                  <w:rFonts w:ascii="Leelawadee" w:hAnsi="Leelawadee" w:cs="Leelawade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256098" name="Cuadro de texto 1"/>
                        <wps:cNvSpPr txBox="1"/>
                        <wps:spPr>
                          <a:xfrm>
                            <a:off x="2638425" y="2295525"/>
                            <a:ext cx="3784600" cy="15195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softEdge rad="63500"/>
                          </a:effectLst>
                        </wps:spPr>
                        <wps:txbx>
                          <w:txbxContent>
                            <w:p w14:paraId="7D03942C" w14:textId="77777777" w:rsidR="00D9045E" w:rsidRPr="00F83B77" w:rsidRDefault="00D9045E" w:rsidP="00D9045E">
                              <w:pPr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</w:pPr>
                              <w:r w:rsidRPr="00F83B77">
                                <w:rPr>
                                  <w:rFonts w:ascii="Leelawadee" w:eastAsia="Times New Roman" w:hAnsi="Leelawadee" w:cs="Leelawadee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bdr w:val="single" w:sz="2" w:space="0" w:color="D9D9E3" w:frame="1"/>
                                  <w:lang w:val="es-EC" w:eastAsia="es-EC"/>
                                </w:rPr>
                                <w:t>Constantes:</w:t>
                              </w:r>
                            </w:p>
                            <w:p w14:paraId="2B033227" w14:textId="6A494E68" w:rsidR="00D9045E" w:rsidRPr="00F83B77" w:rsidRDefault="00D9045E" w:rsidP="00D9045E">
                              <w:pPr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</w:pPr>
                              <w:r w:rsidRPr="00F83B77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 xml:space="preserve">Las constantes </w:t>
                              </w:r>
                              <w:r w:rsidRPr="00BC5EF0">
                                <w:rPr>
                                  <w:rFonts w:ascii="Leelawadee" w:eastAsia="Times New Roman" w:hAnsi="Leelawadee" w:cs="Leelawadee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son valores que no cambian durante la ejecución de un programa</w:t>
                              </w:r>
                              <w:r w:rsidRPr="00F83B77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.</w:t>
                              </w:r>
                              <w:r w:rsidR="00F83B77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 xml:space="preserve"> </w:t>
                              </w:r>
                              <w:r w:rsidRPr="00F83B77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Pueden ser numéricas, como 3.14, o cadenas de texto, como "Hola, mundo".</w:t>
                              </w:r>
                              <w:r w:rsidR="00F83B77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 xml:space="preserve"> </w:t>
                              </w:r>
                              <w:r w:rsidRPr="00F83B77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El uso de constantes mejora la legibilidad del código y facilita la actualización de valores en un solo lugar.</w:t>
                              </w:r>
                            </w:p>
                            <w:p w14:paraId="072CD79D" w14:textId="77777777" w:rsidR="00D9045E" w:rsidRDefault="00D9045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491026" name="Cuadro de texto 1"/>
                        <wps:cNvSpPr txBox="1"/>
                        <wps:spPr>
                          <a:xfrm>
                            <a:off x="304800" y="3857625"/>
                            <a:ext cx="3152775" cy="15195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softEdge rad="63500"/>
                          </a:effectLst>
                        </wps:spPr>
                        <wps:txbx>
                          <w:txbxContent>
                            <w:p w14:paraId="198F7CA0" w14:textId="77777777" w:rsidR="00D9045E" w:rsidRPr="005E1EEA" w:rsidRDefault="00D9045E" w:rsidP="00D9045E">
                              <w:pPr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</w:pPr>
                              <w:r w:rsidRPr="005E1EEA">
                                <w:rPr>
                                  <w:rFonts w:ascii="Leelawadee" w:eastAsia="Times New Roman" w:hAnsi="Leelawadee" w:cs="Leelawadee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bdr w:val="single" w:sz="2" w:space="0" w:color="D9D9E3" w:frame="1"/>
                                  <w:lang w:val="es-EC" w:eastAsia="es-EC"/>
                                </w:rPr>
                                <w:t>Operadores y Expresiones:</w:t>
                              </w:r>
                            </w:p>
                            <w:p w14:paraId="1F9C1A79" w14:textId="6C752A34" w:rsidR="00D9045E" w:rsidRPr="005E1EEA" w:rsidRDefault="00D9045E" w:rsidP="00D9045E">
                              <w:pPr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</w:pPr>
                              <w:r w:rsidRP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 xml:space="preserve">Los operadores </w:t>
                              </w:r>
                              <w:r w:rsidRPr="00BC5EF0">
                                <w:rPr>
                                  <w:rFonts w:ascii="Leelawadee" w:eastAsia="Times New Roman" w:hAnsi="Leelawadee" w:cs="Leelawadee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son símbolos que realizan operaciones</w:t>
                              </w:r>
                              <w:r w:rsidRP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 xml:space="preserve"> sobre uno o más operandos.</w:t>
                              </w:r>
                              <w:r w:rsid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 xml:space="preserve"> </w:t>
                              </w:r>
                              <w:r w:rsidRP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Las expresiones son combinaciones de valores y operadores que se evalúan para producir un resultado.</w:t>
                              </w:r>
                              <w:r w:rsid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 xml:space="preserve"> </w:t>
                              </w:r>
                              <w:r w:rsidRP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Ejemplos de operadores incluyen aritméticos (+, -, *, /), lógicos (&amp;&amp;, ||) y de comparación (==, !=).</w:t>
                              </w:r>
                            </w:p>
                            <w:p w14:paraId="1FDEB7EB" w14:textId="77777777" w:rsidR="00D9045E" w:rsidRPr="005E1EEA" w:rsidRDefault="00D9045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943672" name="Cuadro de texto 1"/>
                        <wps:cNvSpPr txBox="1"/>
                        <wps:spPr>
                          <a:xfrm>
                            <a:off x="3409950" y="5619750"/>
                            <a:ext cx="3089275" cy="15195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softEdge rad="63500"/>
                          </a:effectLst>
                        </wps:spPr>
                        <wps:txbx>
                          <w:txbxContent>
                            <w:p w14:paraId="0D3DEB97" w14:textId="77777777" w:rsidR="00D9045E" w:rsidRPr="005E1EEA" w:rsidRDefault="00D9045E" w:rsidP="00D9045E">
                              <w:pPr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</w:pPr>
                              <w:r w:rsidRPr="005E1EEA">
                                <w:rPr>
                                  <w:rFonts w:ascii="Leelawadee" w:eastAsia="Times New Roman" w:hAnsi="Leelawadee" w:cs="Leelawadee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bdr w:val="single" w:sz="2" w:space="0" w:color="D9D9E3" w:frame="1"/>
                                  <w:lang w:val="es-EC" w:eastAsia="es-EC"/>
                                </w:rPr>
                                <w:t>Abstracción de Datos:</w:t>
                              </w:r>
                            </w:p>
                            <w:p w14:paraId="273B8D47" w14:textId="2E7B58B4" w:rsidR="00D9045E" w:rsidRPr="005E1EEA" w:rsidRDefault="00D9045E" w:rsidP="00D9045E">
                              <w:pPr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</w:pPr>
                              <w:r w:rsidRP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 xml:space="preserve">La abstracción de datos implica ocultar los detalles internos y </w:t>
                              </w:r>
                              <w:r w:rsidRPr="00BC5EF0">
                                <w:rPr>
                                  <w:rFonts w:ascii="Leelawadee" w:eastAsia="Times New Roman" w:hAnsi="Leelawadee" w:cs="Leelawadee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mostrar solo las características esenciales de un objeto</w:t>
                              </w:r>
                              <w:r w:rsidRP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.</w:t>
                              </w:r>
                              <w:r w:rsid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 xml:space="preserve"> </w:t>
                              </w:r>
                              <w:r w:rsidRP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En programación, las estructuras de datos y las clases permiten la abstracción de datos al encapsular información y proporcionar interfaces para interactuar con ella.</w:t>
                              </w:r>
                            </w:p>
                            <w:p w14:paraId="32A7949E" w14:textId="77777777" w:rsidR="00D9045E" w:rsidRPr="005E1EEA" w:rsidRDefault="00D9045E" w:rsidP="00D9045E">
                              <w:pPr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</w:pPr>
                              <w:r w:rsidRP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La abstracción de datos facilita el manejo de la complejidad al dividir un sistema en componentes más manejables.</w:t>
                              </w:r>
                            </w:p>
                            <w:p w14:paraId="002A3FA2" w14:textId="77777777" w:rsidR="00D9045E" w:rsidRPr="005E1EEA" w:rsidRDefault="00D9045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929373" name="Cuadro de texto 1"/>
                        <wps:cNvSpPr txBox="1"/>
                        <wps:spPr>
                          <a:xfrm>
                            <a:off x="3438525" y="7169785"/>
                            <a:ext cx="3086100" cy="169799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softEdge rad="63500"/>
                          </a:effectLst>
                        </wps:spPr>
                        <wps:txbx>
                          <w:txbxContent>
                            <w:p w14:paraId="4B805975" w14:textId="77777777" w:rsidR="00D9045E" w:rsidRPr="005E1EEA" w:rsidRDefault="00D9045E" w:rsidP="00D9045E">
                              <w:pPr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</w:pPr>
                              <w:r w:rsidRPr="005E1EEA">
                                <w:rPr>
                                  <w:rFonts w:ascii="Leelawadee" w:eastAsia="Times New Roman" w:hAnsi="Leelawadee" w:cs="Leelawadee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bdr w:val="single" w:sz="2" w:space="0" w:color="D9D9E3" w:frame="1"/>
                                  <w:lang w:val="es-EC" w:eastAsia="es-EC"/>
                                </w:rPr>
                                <w:t>Variables Temporales:</w:t>
                              </w:r>
                            </w:p>
                            <w:p w14:paraId="332FC818" w14:textId="3A3B7DE5" w:rsidR="00D9045E" w:rsidRPr="005E1EEA" w:rsidRDefault="00D9045E" w:rsidP="00D9045E">
                              <w:pPr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</w:pPr>
                              <w:r w:rsidRP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 xml:space="preserve">Las variables temporales son aquellas que se utilizan </w:t>
                              </w:r>
                              <w:r w:rsidRPr="00BC5EF0">
                                <w:rPr>
                                  <w:rFonts w:ascii="Leelawadee" w:eastAsia="Times New Roman" w:hAnsi="Leelawadee" w:cs="Leelawadee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para almacenar datos de manera temporal durante la ejecución de un programa</w:t>
                              </w:r>
                              <w:r w:rsidRP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.</w:t>
                              </w:r>
                              <w:r w:rsid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 xml:space="preserve"> </w:t>
                              </w:r>
                              <w:r w:rsidRP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Son útiles para realizar cálculos intermedios o almacenar valores temporales que se requieren en un momento específico.</w:t>
                              </w:r>
                              <w:r w:rsid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 xml:space="preserve"> </w:t>
                              </w:r>
                              <w:r w:rsidRPr="005E1EEA">
                                <w:rPr>
                                  <w:rFonts w:ascii="Leelawadee" w:eastAsia="Times New Roman" w:hAnsi="Leelawadee" w:cs="Leelawadee"/>
                                  <w:color w:val="auto"/>
                                  <w:sz w:val="18"/>
                                  <w:szCs w:val="18"/>
                                  <w:lang w:val="es-EC" w:eastAsia="es-EC"/>
                                </w:rPr>
                                <w:t>Las variables temporales ayudan a gestionar la manipulación de datos y facilitan la comprensión del flujo de un programa.</w:t>
                              </w:r>
                            </w:p>
                            <w:p w14:paraId="1A60E6FC" w14:textId="77777777" w:rsidR="00D9045E" w:rsidRPr="005E1EEA" w:rsidRDefault="00D9045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uadro de texto 1"/>
                        <wps:cNvSpPr txBox="1"/>
                        <wps:spPr>
                          <a:xfrm>
                            <a:off x="4038600" y="866775"/>
                            <a:ext cx="2333625" cy="10477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09075A" w14:textId="77777777" w:rsidR="0091797E" w:rsidRPr="00126A95" w:rsidRDefault="0091797E" w:rsidP="0091797E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24"/>
                                  <w:szCs w:val="24"/>
                                </w:rPr>
                                <w:t># Ejemplo de identificador para una variable</w:t>
                              </w:r>
                            </w:p>
                            <w:p w14:paraId="0FA57693" w14:textId="2D6BBDDF" w:rsidR="00BC5EF0" w:rsidRPr="00126A95" w:rsidRDefault="0091797E" w:rsidP="0091797E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24"/>
                                  <w:szCs w:val="24"/>
                                </w:rPr>
                                <w:t>nombre_usuario = "JohnDoe"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390525" y="2533650"/>
                            <a:ext cx="2124075" cy="10953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33151A" w14:textId="77777777" w:rsidR="0091797E" w:rsidRPr="00126A95" w:rsidRDefault="0091797E" w:rsidP="0091797E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># Ejemplo de constantes</w:t>
                              </w:r>
                            </w:p>
                            <w:p w14:paraId="02BD6D40" w14:textId="77777777" w:rsidR="0091797E" w:rsidRPr="00126A95" w:rsidRDefault="0091797E" w:rsidP="0091797E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>PI = 3.14159</w:t>
                              </w:r>
                            </w:p>
                            <w:p w14:paraId="530514DA" w14:textId="3814EBD2" w:rsidR="00BC5EF0" w:rsidRPr="00126A95" w:rsidRDefault="0091797E" w:rsidP="0091797E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</w:rPr>
                                <w:t>SALUDO = "Hola, mundo"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3600450" y="3924300"/>
                            <a:ext cx="2676525" cy="15144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5CE2B2" w14:textId="77777777" w:rsidR="0091797E" w:rsidRPr="00126A95" w:rsidRDefault="0091797E" w:rsidP="0091797E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# Ejemplo de operadores y expresiones</w:t>
                              </w:r>
                            </w:p>
                            <w:p w14:paraId="7FB991C8" w14:textId="7AC9E798" w:rsidR="0091797E" w:rsidRPr="00126A95" w:rsidRDefault="0091797E" w:rsidP="0091797E">
                              <w:pPr>
                                <w:pStyle w:val="Prrafodelista"/>
                                <w:numPr>
                                  <w:ilvl w:val="0"/>
                                  <w:numId w:val="17"/>
                                </w:numPr>
                                <w:ind w:left="540" w:hanging="270"/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a = 5 b = 2</w:t>
                              </w:r>
                            </w:p>
                            <w:p w14:paraId="2FCFABBE" w14:textId="42883DD9" w:rsidR="0091797E" w:rsidRPr="00126A95" w:rsidRDefault="0091797E" w:rsidP="0091797E">
                              <w:pPr>
                                <w:pStyle w:val="Prrafodelista"/>
                                <w:numPr>
                                  <w:ilvl w:val="0"/>
                                  <w:numId w:val="17"/>
                                </w:numPr>
                                <w:ind w:left="540" w:hanging="270"/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suma = a + b</w:t>
                              </w:r>
                            </w:p>
                            <w:p w14:paraId="4CFC6AE5" w14:textId="77777777" w:rsidR="0091797E" w:rsidRPr="00126A95" w:rsidRDefault="0091797E" w:rsidP="0091797E">
                              <w:pPr>
                                <w:pStyle w:val="Prrafodelista"/>
                                <w:numPr>
                                  <w:ilvl w:val="0"/>
                                  <w:numId w:val="17"/>
                                </w:numPr>
                                <w:ind w:left="540" w:hanging="270"/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resta = a - b</w:t>
                              </w:r>
                            </w:p>
                            <w:p w14:paraId="0A9DA8FD" w14:textId="77777777" w:rsidR="0091797E" w:rsidRPr="00126A95" w:rsidRDefault="0091797E" w:rsidP="0091797E">
                              <w:pPr>
                                <w:pStyle w:val="Prrafodelista"/>
                                <w:numPr>
                                  <w:ilvl w:val="0"/>
                                  <w:numId w:val="17"/>
                                </w:numPr>
                                <w:ind w:left="540" w:hanging="270"/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multiplicacion = a * b</w:t>
                              </w:r>
                            </w:p>
                            <w:p w14:paraId="127DFA10" w14:textId="1B6D44C7" w:rsidR="0091797E" w:rsidRPr="00126A95" w:rsidRDefault="0091797E" w:rsidP="0091797E">
                              <w:pPr>
                                <w:pStyle w:val="Prrafodelista"/>
                                <w:numPr>
                                  <w:ilvl w:val="0"/>
                                  <w:numId w:val="17"/>
                                </w:numPr>
                                <w:ind w:left="540" w:hanging="270"/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division = a / b</w:t>
                              </w:r>
                            </w:p>
                            <w:p w14:paraId="0B3A86ED" w14:textId="05EEF1D0" w:rsidR="00BC5EF0" w:rsidRPr="00126A95" w:rsidRDefault="0091797E" w:rsidP="0091797E">
                              <w:pPr>
                                <w:pStyle w:val="Prrafodelista"/>
                                <w:numPr>
                                  <w:ilvl w:val="0"/>
                                  <w:numId w:val="17"/>
                                </w:numPr>
                                <w:ind w:left="540" w:hanging="270"/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resultado_logico = (a &gt; b) and (a != 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04776" y="5467350"/>
                            <a:ext cx="3238500" cy="33909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326AAE" w14:textId="77777777" w:rsidR="00F56A35" w:rsidRDefault="0091797E" w:rsidP="0091797E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# Ejemplo de abstracción de datos con una clase</w:t>
                              </w:r>
                            </w:p>
                            <w:p w14:paraId="00D7404D" w14:textId="50E3FB74" w:rsidR="0091797E" w:rsidRPr="00126A95" w:rsidRDefault="0091797E" w:rsidP="0091797E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class Persona:</w:t>
                              </w:r>
                            </w:p>
                            <w:p w14:paraId="5CCA7E59" w14:textId="3F47CE25" w:rsidR="0091797E" w:rsidRPr="00126A95" w:rsidRDefault="0091797E" w:rsidP="0091797E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def __init__(self, nombre, edad):</w:t>
                              </w:r>
                            </w:p>
                            <w:p w14:paraId="5F5DF4E6" w14:textId="40BC2C4C" w:rsidR="0091797E" w:rsidRPr="00126A95" w:rsidRDefault="0091797E" w:rsidP="00F56A35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self.nombre = nombre</w:t>
                              </w:r>
                            </w:p>
                            <w:p w14:paraId="4B38157E" w14:textId="0DFC24B2" w:rsidR="0091797E" w:rsidRPr="00126A95" w:rsidRDefault="0091797E" w:rsidP="00F56A35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self.edad = edad</w:t>
                              </w:r>
                            </w:p>
                            <w:p w14:paraId="419D6049" w14:textId="70CE8EC3" w:rsidR="0091797E" w:rsidRPr="00126A95" w:rsidRDefault="0091797E" w:rsidP="0091797E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def obtener_info(self):</w:t>
                              </w:r>
                            </w:p>
                            <w:p w14:paraId="72913362" w14:textId="77777777" w:rsidR="00F56A35" w:rsidRDefault="0091797E" w:rsidP="0091797E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return f"Nombre:{self.nombre}, </w:t>
                              </w:r>
                            </w:p>
                            <w:p w14:paraId="4D5F71C9" w14:textId="41E54524" w:rsidR="0091797E" w:rsidRPr="00126A95" w:rsidRDefault="00F56A35" w:rsidP="00F56A35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91797E"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Edad: {self.edad}"</w:t>
                              </w:r>
                            </w:p>
                            <w:p w14:paraId="619D0C9A" w14:textId="77777777" w:rsidR="0091797E" w:rsidRPr="00126A95" w:rsidRDefault="0091797E" w:rsidP="0091797E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# Uso de la clase</w:t>
                              </w:r>
                            </w:p>
                            <w:p w14:paraId="60F94EF4" w14:textId="77777777" w:rsidR="0091797E" w:rsidRPr="00126A95" w:rsidRDefault="0091797E" w:rsidP="0091797E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persona1 = Persona("Alice", 25)</w:t>
                              </w:r>
                            </w:p>
                            <w:p w14:paraId="48DA487F" w14:textId="5756CCC4" w:rsidR="00BC5EF0" w:rsidRPr="00126A95" w:rsidRDefault="0091797E" w:rsidP="0091797E">
                              <w:pPr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26A95">
                                <w:rPr>
                                  <w:rFonts w:ascii="Consolas" w:hAnsi="Consolas"/>
                                  <w:color w:val="FFFFFF" w:themeColor="background1"/>
                                  <w:sz w:val="18"/>
                                  <w:szCs w:val="18"/>
                                </w:rPr>
                                <w:t>print(persona1.obtener_info())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5A117" id="Grupo 6" o:spid="_x0000_s1026" style="position:absolute;margin-left:0;margin-top:-14.4pt;width:529.5pt;height:722.6pt;z-index:251675648;mso-position-horizontal:center;mso-position-horizontal-relative:margin;mso-width-relative:margin;mso-height-relative:margin" coordorigin=",-1524" coordsize="67246,9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top:-1524;width:67246;height:9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" fillcolor="#003d73 [814]">
                  <v:textbox>
                    <w:txbxContent>
                      <w:p w14:paraId="32761CFE" w14:textId="0739DCC5" w:rsidR="00D9045E" w:rsidRDefault="00D9045E" w:rsidP="00D9045E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8" type="#_x0000_t202" style="position:absolute;left:3333;top:4953;width:35814;height:17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" fillcolor="#c9f7f1 [665]" strokeweight=".5pt">
                  <v:textbox>
                    <w:txbxContent>
                      <w:p w14:paraId="4F4F0151" w14:textId="77777777" w:rsidR="00D9045E" w:rsidRPr="00F83B77" w:rsidRDefault="00D9045E" w:rsidP="00F83B77">
                        <w:pPr>
                          <w:rPr>
                            <w:rFonts w:ascii="Leelawadee" w:hAnsi="Leelawadee" w:cs="Leelawadee"/>
                            <w:noProof/>
                            <w:color w:val="auto"/>
                            <w:sz w:val="18"/>
                            <w:szCs w:val="18"/>
                          </w:rPr>
                        </w:pPr>
                        <w:r w:rsidRPr="005E1EEA">
                          <w:rPr>
                            <w:rFonts w:ascii="Leelawadee" w:hAnsi="Leelawadee" w:cs="Leelawadee"/>
                            <w:b/>
                            <w:bCs/>
                            <w:color w:val="auto"/>
                            <w:sz w:val="18"/>
                            <w:szCs w:val="18"/>
                            <w:bdr w:val="single" w:sz="2" w:space="0" w:color="D9D9E3" w:frame="1"/>
                            <w:lang w:val="es-EC" w:eastAsia="es-EC"/>
                          </w:rPr>
                          <w:t>Identificadores</w:t>
                        </w:r>
                        <w:r w:rsidRPr="00F83B77">
                          <w:rPr>
                            <w:rFonts w:ascii="Leelawadee" w:hAnsi="Leelawadee" w:cs="Leelawadee"/>
                            <w:color w:val="auto"/>
                            <w:sz w:val="18"/>
                            <w:szCs w:val="18"/>
                            <w:bdr w:val="single" w:sz="2" w:space="0" w:color="D9D9E3" w:frame="1"/>
                            <w:lang w:val="es-EC" w:eastAsia="es-EC"/>
                          </w:rPr>
                          <w:t>:</w:t>
                        </w:r>
                      </w:p>
                      <w:p w14:paraId="0007D9AE" w14:textId="7CA3E9BB" w:rsidR="00D9045E" w:rsidRPr="00F83B77" w:rsidRDefault="00D9045E" w:rsidP="00F83B77">
                        <w:pPr>
                          <w:rPr>
                            <w:rFonts w:ascii="Leelawadee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</w:pPr>
                        <w:r w:rsidRPr="00F83B77">
                          <w:rPr>
                            <w:rFonts w:ascii="Leelawadee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Los identificadores son nombres que se utilizan para identificar variables, funciones, clases u otros elementos en un programa.</w:t>
                        </w:r>
                        <w:r w:rsidR="005E1EEA">
                          <w:rPr>
                            <w:rFonts w:ascii="Leelawadee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 xml:space="preserve"> </w:t>
                        </w:r>
                        <w:r w:rsidRPr="00F83B77">
                          <w:rPr>
                            <w:rFonts w:ascii="Leelawadee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Deben seguir ciertas reglas, como comenzar con una letra, no contener espacios y ser significativos para facilitar la comprensión del código.</w:t>
                        </w:r>
                      </w:p>
                      <w:p w14:paraId="4836AABF" w14:textId="77777777" w:rsidR="00D9045E" w:rsidRPr="00F83B77" w:rsidRDefault="00D9045E" w:rsidP="00F83B77">
                        <w:pPr>
                          <w:rPr>
                            <w:rFonts w:ascii="Leelawadee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</w:pPr>
                        <w:r w:rsidRPr="00F83B77">
                          <w:rPr>
                            <w:rFonts w:ascii="Leelawadee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 xml:space="preserve">Los identificadores </w:t>
                        </w:r>
                        <w:r w:rsidRPr="00BC5EF0">
                          <w:rPr>
                            <w:rFonts w:ascii="Leelawadee" w:hAnsi="Leelawadee" w:cs="Leelawadee"/>
                            <w:b/>
                            <w:bCs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son esenciales para referenciar</w:t>
                        </w:r>
                        <w:r w:rsidRPr="00F83B77">
                          <w:rPr>
                            <w:rFonts w:ascii="Leelawadee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 xml:space="preserve"> y manipular datos en un programa.</w:t>
                        </w:r>
                      </w:p>
                      <w:p w14:paraId="4C8B3C2A" w14:textId="77777777" w:rsidR="00D9045E" w:rsidRPr="00F83B77" w:rsidRDefault="00D9045E" w:rsidP="00F83B77">
                        <w:pPr>
                          <w:rPr>
                            <w:rFonts w:ascii="Leelawadee" w:hAnsi="Leelawadee" w:cs="Leelawadee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26384;top:22955;width:37846;height:1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" fillcolor="#c9f7f1 [665]" strokeweight=".5pt">
                  <v:textbox>
                    <w:txbxContent>
                      <w:p w14:paraId="7D03942C" w14:textId="77777777" w:rsidR="00D9045E" w:rsidRPr="00F83B77" w:rsidRDefault="00D9045E" w:rsidP="00D9045E">
                        <w:pPr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</w:pPr>
                        <w:r w:rsidRPr="00F83B77">
                          <w:rPr>
                            <w:rFonts w:ascii="Leelawadee" w:eastAsia="Times New Roman" w:hAnsi="Leelawadee" w:cs="Leelawadee"/>
                            <w:b/>
                            <w:bCs/>
                            <w:color w:val="auto"/>
                            <w:sz w:val="18"/>
                            <w:szCs w:val="18"/>
                            <w:bdr w:val="single" w:sz="2" w:space="0" w:color="D9D9E3" w:frame="1"/>
                            <w:lang w:val="es-EC" w:eastAsia="es-EC"/>
                          </w:rPr>
                          <w:t>Constantes:</w:t>
                        </w:r>
                      </w:p>
                      <w:p w14:paraId="2B033227" w14:textId="6A494E68" w:rsidR="00D9045E" w:rsidRPr="00F83B77" w:rsidRDefault="00D9045E" w:rsidP="00D9045E">
                        <w:pPr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</w:pPr>
                        <w:r w:rsidRPr="00F83B77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 xml:space="preserve">Las constantes </w:t>
                        </w:r>
                        <w:r w:rsidRPr="00BC5EF0">
                          <w:rPr>
                            <w:rFonts w:ascii="Leelawadee" w:eastAsia="Times New Roman" w:hAnsi="Leelawadee" w:cs="Leelawadee"/>
                            <w:b/>
                            <w:bCs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son valores que no cambian durante la ejecución de un programa</w:t>
                        </w:r>
                        <w:r w:rsidRPr="00F83B77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.</w:t>
                        </w:r>
                        <w:r w:rsidR="00F83B77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 xml:space="preserve"> </w:t>
                        </w:r>
                        <w:r w:rsidRPr="00F83B77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Pueden ser numéricas, como 3.14, o cadenas de texto, como "Hola, mundo".</w:t>
                        </w:r>
                        <w:r w:rsidR="00F83B77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 xml:space="preserve"> </w:t>
                        </w:r>
                        <w:r w:rsidRPr="00F83B77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El uso de constantes mejora la legibilidad del código y facilita la actualización de valores en un solo lugar.</w:t>
                        </w:r>
                      </w:p>
                      <w:p w14:paraId="072CD79D" w14:textId="77777777" w:rsidR="00D9045E" w:rsidRDefault="00D9045E"/>
                    </w:txbxContent>
                  </v:textbox>
                </v:shape>
                <v:shape id="_x0000_s1030" type="#_x0000_t202" style="position:absolute;left:3048;top:38576;width:31527;height:1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" fillcolor="#c9f7f1 [665]" strokeweight=".5pt">
                  <v:textbox>
                    <w:txbxContent>
                      <w:p w14:paraId="198F7CA0" w14:textId="77777777" w:rsidR="00D9045E" w:rsidRPr="005E1EEA" w:rsidRDefault="00D9045E" w:rsidP="00D9045E">
                        <w:pPr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</w:pPr>
                        <w:r w:rsidRPr="005E1EEA">
                          <w:rPr>
                            <w:rFonts w:ascii="Leelawadee" w:eastAsia="Times New Roman" w:hAnsi="Leelawadee" w:cs="Leelawadee"/>
                            <w:b/>
                            <w:bCs/>
                            <w:color w:val="auto"/>
                            <w:sz w:val="18"/>
                            <w:szCs w:val="18"/>
                            <w:bdr w:val="single" w:sz="2" w:space="0" w:color="D9D9E3" w:frame="1"/>
                            <w:lang w:val="es-EC" w:eastAsia="es-EC"/>
                          </w:rPr>
                          <w:t>Operadores y Expresiones:</w:t>
                        </w:r>
                      </w:p>
                      <w:p w14:paraId="1F9C1A79" w14:textId="6C752A34" w:rsidR="00D9045E" w:rsidRPr="005E1EEA" w:rsidRDefault="00D9045E" w:rsidP="00D9045E">
                        <w:pPr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</w:pPr>
                        <w:r w:rsidRP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 xml:space="preserve">Los operadores </w:t>
                        </w:r>
                        <w:r w:rsidRPr="00BC5EF0">
                          <w:rPr>
                            <w:rFonts w:ascii="Leelawadee" w:eastAsia="Times New Roman" w:hAnsi="Leelawadee" w:cs="Leelawadee"/>
                            <w:b/>
                            <w:bCs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son símbolos que realizan operaciones</w:t>
                        </w:r>
                        <w:r w:rsidRP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 xml:space="preserve"> sobre uno o más operandos.</w:t>
                        </w:r>
                        <w:r w:rsid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 xml:space="preserve"> </w:t>
                        </w:r>
                        <w:r w:rsidRP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Las expresiones son combinaciones de valores y operadores que se evalúan para producir un resultado.</w:t>
                        </w:r>
                        <w:r w:rsid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 xml:space="preserve"> </w:t>
                        </w:r>
                        <w:r w:rsidRP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Ejemplos de operadores incluyen aritméticos (+, -, *, /), lógicos (&amp;&amp;, ||) y de comparación (==</w:t>
                        </w:r>
                        <w:proofErr w:type="gramStart"/>
                        <w:r w:rsidRP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, !</w:t>
                        </w:r>
                        <w:proofErr w:type="gramEnd"/>
                        <w:r w:rsidRP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=).</w:t>
                        </w:r>
                      </w:p>
                      <w:p w14:paraId="1FDEB7EB" w14:textId="77777777" w:rsidR="00D9045E" w:rsidRPr="005E1EEA" w:rsidRDefault="00D9045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34099;top:56197;width:30893;height:15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" fillcolor="#c9f7f1 [665]" strokeweight=".5pt">
                  <v:textbox>
                    <w:txbxContent>
                      <w:p w14:paraId="0D3DEB97" w14:textId="77777777" w:rsidR="00D9045E" w:rsidRPr="005E1EEA" w:rsidRDefault="00D9045E" w:rsidP="00D9045E">
                        <w:pPr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</w:pPr>
                        <w:r w:rsidRPr="005E1EEA">
                          <w:rPr>
                            <w:rFonts w:ascii="Leelawadee" w:eastAsia="Times New Roman" w:hAnsi="Leelawadee" w:cs="Leelawadee"/>
                            <w:b/>
                            <w:bCs/>
                            <w:color w:val="auto"/>
                            <w:sz w:val="18"/>
                            <w:szCs w:val="18"/>
                            <w:bdr w:val="single" w:sz="2" w:space="0" w:color="D9D9E3" w:frame="1"/>
                            <w:lang w:val="es-EC" w:eastAsia="es-EC"/>
                          </w:rPr>
                          <w:t>Abstracción de Datos:</w:t>
                        </w:r>
                      </w:p>
                      <w:p w14:paraId="273B8D47" w14:textId="2E7B58B4" w:rsidR="00D9045E" w:rsidRPr="005E1EEA" w:rsidRDefault="00D9045E" w:rsidP="00D9045E">
                        <w:pPr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</w:pPr>
                        <w:r w:rsidRP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 xml:space="preserve">La abstracción de datos implica ocultar los detalles internos y </w:t>
                        </w:r>
                        <w:r w:rsidRPr="00BC5EF0">
                          <w:rPr>
                            <w:rFonts w:ascii="Leelawadee" w:eastAsia="Times New Roman" w:hAnsi="Leelawadee" w:cs="Leelawadee"/>
                            <w:b/>
                            <w:bCs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mostrar solo las características esenciales de un objeto</w:t>
                        </w:r>
                        <w:r w:rsidRP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.</w:t>
                        </w:r>
                        <w:r w:rsid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 xml:space="preserve"> </w:t>
                        </w:r>
                        <w:r w:rsidRP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En programación, las estructuras de datos y las clases permiten la abstracción de datos al encapsular información y proporcionar interfaces para interactuar con ella.</w:t>
                        </w:r>
                      </w:p>
                      <w:p w14:paraId="32A7949E" w14:textId="77777777" w:rsidR="00D9045E" w:rsidRPr="005E1EEA" w:rsidRDefault="00D9045E" w:rsidP="00D9045E">
                        <w:pPr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</w:pPr>
                        <w:r w:rsidRP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La abstracción de datos facilita el manejo de la complejidad al dividir un sistema en componentes más manejables.</w:t>
                        </w:r>
                      </w:p>
                      <w:p w14:paraId="002A3FA2" w14:textId="77777777" w:rsidR="00D9045E" w:rsidRPr="005E1EEA" w:rsidRDefault="00D9045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34385;top:71697;width:30861;height:16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" fillcolor="#c9f7f1 [665]" strokeweight=".5pt">
                  <v:textbox>
                    <w:txbxContent>
                      <w:p w14:paraId="4B805975" w14:textId="77777777" w:rsidR="00D9045E" w:rsidRPr="005E1EEA" w:rsidRDefault="00D9045E" w:rsidP="00D9045E">
                        <w:pPr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</w:pPr>
                        <w:r w:rsidRPr="005E1EEA">
                          <w:rPr>
                            <w:rFonts w:ascii="Leelawadee" w:eastAsia="Times New Roman" w:hAnsi="Leelawadee" w:cs="Leelawadee"/>
                            <w:b/>
                            <w:bCs/>
                            <w:color w:val="auto"/>
                            <w:sz w:val="18"/>
                            <w:szCs w:val="18"/>
                            <w:bdr w:val="single" w:sz="2" w:space="0" w:color="D9D9E3" w:frame="1"/>
                            <w:lang w:val="es-EC" w:eastAsia="es-EC"/>
                          </w:rPr>
                          <w:t>Variables Temporales:</w:t>
                        </w:r>
                      </w:p>
                      <w:p w14:paraId="332FC818" w14:textId="3A3B7DE5" w:rsidR="00D9045E" w:rsidRPr="005E1EEA" w:rsidRDefault="00D9045E" w:rsidP="00D9045E">
                        <w:pPr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</w:pPr>
                        <w:r w:rsidRP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 xml:space="preserve">Las variables temporales son aquellas que se utilizan </w:t>
                        </w:r>
                        <w:r w:rsidRPr="00BC5EF0">
                          <w:rPr>
                            <w:rFonts w:ascii="Leelawadee" w:eastAsia="Times New Roman" w:hAnsi="Leelawadee" w:cs="Leelawadee"/>
                            <w:b/>
                            <w:bCs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para almacenar datos de manera temporal durante la ejecución de un programa</w:t>
                        </w:r>
                        <w:r w:rsidRP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.</w:t>
                        </w:r>
                        <w:r w:rsid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 xml:space="preserve"> </w:t>
                        </w:r>
                        <w:r w:rsidRP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Son útiles para realizar cálculos intermedios o almacenar valores temporales que se requieren en un momento específico.</w:t>
                        </w:r>
                        <w:r w:rsid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 xml:space="preserve"> </w:t>
                        </w:r>
                        <w:r w:rsidRPr="005E1EEA">
                          <w:rPr>
                            <w:rFonts w:ascii="Leelawadee" w:eastAsia="Times New Roman" w:hAnsi="Leelawadee" w:cs="Leelawadee"/>
                            <w:color w:val="auto"/>
                            <w:sz w:val="18"/>
                            <w:szCs w:val="18"/>
                            <w:lang w:val="es-EC" w:eastAsia="es-EC"/>
                          </w:rPr>
                          <w:t>Las variables temporales ayudan a gestionar la manipulación de datos y facilitan la comprensión del flujo de un programa.</w:t>
                        </w:r>
                      </w:p>
                      <w:p w14:paraId="1A60E6FC" w14:textId="77777777" w:rsidR="00D9045E" w:rsidRPr="005E1EEA" w:rsidRDefault="00D9045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left:40386;top:8667;width:23336;height:1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" fillcolor="black [3213]" strokeweight=".5pt">
                  <v:textbox>
                    <w:txbxContent>
                      <w:p w14:paraId="1809075A" w14:textId="77777777" w:rsidR="0091797E" w:rsidRPr="00126A95" w:rsidRDefault="0091797E" w:rsidP="0091797E">
                        <w:pPr>
                          <w:rPr>
                            <w:rFonts w:ascii="Consolas" w:hAnsi="Consolas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24"/>
                            <w:szCs w:val="24"/>
                          </w:rPr>
                          <w:t># Ejemplo de identificador para una variable</w:t>
                        </w:r>
                      </w:p>
                      <w:p w14:paraId="0FA57693" w14:textId="2D6BBDDF" w:rsidR="00BC5EF0" w:rsidRPr="00126A95" w:rsidRDefault="0091797E" w:rsidP="0091797E">
                        <w:pPr>
                          <w:rPr>
                            <w:rFonts w:ascii="Consolas" w:hAnsi="Consolas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24"/>
                            <w:szCs w:val="24"/>
                          </w:rPr>
                          <w:t>nombre_usuario = "JohnDoe"</w:t>
                        </w:r>
                      </w:p>
                    </w:txbxContent>
                  </v:textbox>
                </v:shape>
                <v:shape id="Cuadro de texto 2" o:spid="_x0000_s1034" type="#_x0000_t202" style="position:absolute;left:3905;top:25336;width:21241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" fillcolor="black [3213]" strokeweight=".5pt">
                  <v:textbox>
                    <w:txbxContent>
                      <w:p w14:paraId="4033151A" w14:textId="77777777" w:rsidR="0091797E" w:rsidRPr="00126A95" w:rsidRDefault="0091797E" w:rsidP="0091797E">
                        <w:pPr>
                          <w:rPr>
                            <w:rFonts w:ascii="Consolas" w:hAnsi="Consolas"/>
                            <w:color w:val="FFFFFF" w:themeColor="background1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</w:rPr>
                          <w:t># Ejemplo de constantes</w:t>
                        </w:r>
                      </w:p>
                      <w:p w14:paraId="02BD6D40" w14:textId="77777777" w:rsidR="0091797E" w:rsidRPr="00126A95" w:rsidRDefault="0091797E" w:rsidP="0091797E">
                        <w:pPr>
                          <w:rPr>
                            <w:rFonts w:ascii="Consolas" w:hAnsi="Consolas"/>
                            <w:color w:val="FFFFFF" w:themeColor="background1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</w:rPr>
                          <w:t>PI = 3.14159</w:t>
                        </w:r>
                      </w:p>
                      <w:p w14:paraId="530514DA" w14:textId="3814EBD2" w:rsidR="00BC5EF0" w:rsidRPr="00126A95" w:rsidRDefault="0091797E" w:rsidP="0091797E">
                        <w:pPr>
                          <w:rPr>
                            <w:rFonts w:ascii="Consolas" w:hAnsi="Consolas"/>
                            <w:color w:val="FFFFFF" w:themeColor="background1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</w:rPr>
                          <w:t>SALUDO = "Hola, mundo"</w:t>
                        </w:r>
                      </w:p>
                    </w:txbxContent>
                  </v:textbox>
                </v:shape>
                <v:shape id="Cuadro de texto 3" o:spid="_x0000_s1035" type="#_x0000_t202" style="position:absolute;left:36004;top:39243;width:26765;height:1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" fillcolor="black [3213]" strokeweight=".5pt">
                  <v:textbox>
                    <w:txbxContent>
                      <w:p w14:paraId="1F5CE2B2" w14:textId="77777777" w:rsidR="0091797E" w:rsidRPr="00126A95" w:rsidRDefault="0091797E" w:rsidP="0091797E">
                        <w:pPr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# Ejemplo de operadores y expresiones</w:t>
                        </w:r>
                      </w:p>
                      <w:p w14:paraId="7FB991C8" w14:textId="7AC9E798" w:rsidR="0091797E" w:rsidRPr="00126A95" w:rsidRDefault="0091797E" w:rsidP="0091797E">
                        <w:pPr>
                          <w:pStyle w:val="Prrafodelista"/>
                          <w:numPr>
                            <w:ilvl w:val="0"/>
                            <w:numId w:val="17"/>
                          </w:numPr>
                          <w:ind w:left="540" w:hanging="270"/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a = 5 b = 2</w:t>
                        </w:r>
                      </w:p>
                      <w:p w14:paraId="2FCFABBE" w14:textId="42883DD9" w:rsidR="0091797E" w:rsidRPr="00126A95" w:rsidRDefault="0091797E" w:rsidP="0091797E">
                        <w:pPr>
                          <w:pStyle w:val="Prrafodelista"/>
                          <w:numPr>
                            <w:ilvl w:val="0"/>
                            <w:numId w:val="17"/>
                          </w:numPr>
                          <w:ind w:left="540" w:hanging="270"/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suma = a + b</w:t>
                        </w:r>
                      </w:p>
                      <w:p w14:paraId="4CFC6AE5" w14:textId="77777777" w:rsidR="0091797E" w:rsidRPr="00126A95" w:rsidRDefault="0091797E" w:rsidP="0091797E">
                        <w:pPr>
                          <w:pStyle w:val="Prrafodelista"/>
                          <w:numPr>
                            <w:ilvl w:val="0"/>
                            <w:numId w:val="17"/>
                          </w:numPr>
                          <w:ind w:left="540" w:hanging="270"/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resta = a - b</w:t>
                        </w:r>
                      </w:p>
                      <w:p w14:paraId="0A9DA8FD" w14:textId="77777777" w:rsidR="0091797E" w:rsidRPr="00126A95" w:rsidRDefault="0091797E" w:rsidP="0091797E">
                        <w:pPr>
                          <w:pStyle w:val="Prrafodelista"/>
                          <w:numPr>
                            <w:ilvl w:val="0"/>
                            <w:numId w:val="17"/>
                          </w:numPr>
                          <w:ind w:left="540" w:hanging="270"/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multiplicacion = a * b</w:t>
                        </w:r>
                      </w:p>
                      <w:p w14:paraId="127DFA10" w14:textId="1B6D44C7" w:rsidR="0091797E" w:rsidRPr="00126A95" w:rsidRDefault="0091797E" w:rsidP="0091797E">
                        <w:pPr>
                          <w:pStyle w:val="Prrafodelista"/>
                          <w:numPr>
                            <w:ilvl w:val="0"/>
                            <w:numId w:val="17"/>
                          </w:numPr>
                          <w:ind w:left="540" w:hanging="270"/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division = a / b</w:t>
                        </w:r>
                      </w:p>
                      <w:p w14:paraId="0B3A86ED" w14:textId="05EEF1D0" w:rsidR="00BC5EF0" w:rsidRPr="00126A95" w:rsidRDefault="0091797E" w:rsidP="0091797E">
                        <w:pPr>
                          <w:pStyle w:val="Prrafodelista"/>
                          <w:numPr>
                            <w:ilvl w:val="0"/>
                            <w:numId w:val="17"/>
                          </w:numPr>
                          <w:ind w:left="540" w:hanging="270"/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resultado_logico = (a &gt; b) and (</w:t>
                        </w:r>
                        <w:proofErr w:type="gramStart"/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a !</w:t>
                        </w:r>
                        <w:proofErr w:type="gramEnd"/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= 0)</w:t>
                        </w:r>
                      </w:p>
                    </w:txbxContent>
                  </v:textbox>
                </v:shape>
                <v:shape id="Cuadro de texto 4" o:spid="_x0000_s1036" type="#_x0000_t202" style="position:absolute;left:1047;top:54673;width:32385;height:33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" fillcolor="black [3213]" strokeweight=".5pt">
                  <v:textbox>
                    <w:txbxContent>
                      <w:p w14:paraId="55326AAE" w14:textId="77777777" w:rsidR="00F56A35" w:rsidRDefault="0091797E" w:rsidP="0091797E">
                        <w:pPr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# Ejemplo de abstracción de datos con una clase</w:t>
                        </w:r>
                      </w:p>
                      <w:p w14:paraId="00D7404D" w14:textId="50E3FB74" w:rsidR="0091797E" w:rsidRPr="00126A95" w:rsidRDefault="0091797E" w:rsidP="0091797E">
                        <w:pPr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class Persona:</w:t>
                        </w:r>
                      </w:p>
                      <w:p w14:paraId="5CCA7E59" w14:textId="3F47CE25" w:rsidR="0091797E" w:rsidRPr="00126A95" w:rsidRDefault="0091797E" w:rsidP="0091797E">
                        <w:pPr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def __init_</w:t>
                        </w:r>
                        <w:proofErr w:type="gramStart"/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_(</w:t>
                        </w:r>
                        <w:proofErr w:type="gramEnd"/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self, nombre, edad):</w:t>
                        </w:r>
                      </w:p>
                      <w:p w14:paraId="5F5DF4E6" w14:textId="40BC2C4C" w:rsidR="0091797E" w:rsidRPr="00126A95" w:rsidRDefault="0091797E" w:rsidP="00F56A35">
                        <w:pPr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 xml:space="preserve">   </w:t>
                        </w:r>
                        <w:proofErr w:type="gramStart"/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self.nombre</w:t>
                        </w:r>
                        <w:proofErr w:type="gramEnd"/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 xml:space="preserve"> = nombre</w:t>
                        </w:r>
                      </w:p>
                      <w:p w14:paraId="4B38157E" w14:textId="0DFC24B2" w:rsidR="0091797E" w:rsidRPr="00126A95" w:rsidRDefault="0091797E" w:rsidP="00F56A35">
                        <w:pPr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 xml:space="preserve">   </w:t>
                        </w:r>
                        <w:proofErr w:type="gramStart"/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self.edad</w:t>
                        </w:r>
                        <w:proofErr w:type="gramEnd"/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 xml:space="preserve"> = edad</w:t>
                        </w:r>
                      </w:p>
                      <w:p w14:paraId="419D6049" w14:textId="70CE8EC3" w:rsidR="0091797E" w:rsidRPr="00126A95" w:rsidRDefault="0091797E" w:rsidP="0091797E">
                        <w:pPr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def obtener_info(self):</w:t>
                        </w:r>
                      </w:p>
                      <w:p w14:paraId="72913362" w14:textId="77777777" w:rsidR="00F56A35" w:rsidRDefault="0091797E" w:rsidP="0091797E">
                        <w:pPr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 xml:space="preserve">  return f"</w:t>
                        </w:r>
                        <w:proofErr w:type="gramStart"/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Nombre:{</w:t>
                        </w:r>
                        <w:proofErr w:type="gramEnd"/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 xml:space="preserve">self.nombre}, </w:t>
                        </w:r>
                      </w:p>
                      <w:p w14:paraId="4D5F71C9" w14:textId="41E54524" w:rsidR="0091797E" w:rsidRPr="00126A95" w:rsidRDefault="00F56A35" w:rsidP="00F56A35">
                        <w:pPr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 xml:space="preserve">  </w:t>
                        </w:r>
                        <w:r w:rsidR="0091797E"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Edad: {</w:t>
                        </w:r>
                        <w:proofErr w:type="gramStart"/>
                        <w:r w:rsidR="0091797E"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self.edad</w:t>
                        </w:r>
                        <w:proofErr w:type="gramEnd"/>
                        <w:r w:rsidR="0091797E"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}"</w:t>
                        </w:r>
                      </w:p>
                      <w:p w14:paraId="619D0C9A" w14:textId="77777777" w:rsidR="0091797E" w:rsidRPr="00126A95" w:rsidRDefault="0091797E" w:rsidP="0091797E">
                        <w:pPr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# Uso de la clase</w:t>
                        </w:r>
                      </w:p>
                      <w:p w14:paraId="60F94EF4" w14:textId="77777777" w:rsidR="0091797E" w:rsidRPr="00126A95" w:rsidRDefault="0091797E" w:rsidP="0091797E">
                        <w:pPr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persona1 = Persona("Alice", 25)</w:t>
                        </w:r>
                      </w:p>
                      <w:p w14:paraId="48DA487F" w14:textId="5756CCC4" w:rsidR="00BC5EF0" w:rsidRPr="00126A95" w:rsidRDefault="0091797E" w:rsidP="0091797E">
                        <w:pPr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26A95">
                          <w:rPr>
                            <w:rFonts w:ascii="Consolas" w:hAnsi="Consolas"/>
                            <w:color w:val="FFFFFF" w:themeColor="background1"/>
                            <w:sz w:val="18"/>
                            <w:szCs w:val="18"/>
                          </w:rPr>
                          <w:t>print(persona1.obtener_info())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Leelawadee" w:eastAsia="Times New Roman" w:hAnsi="Leelawadee" w:cs="Leelawadee"/>
          <w:noProof/>
          <w:color w:val="auto"/>
          <w:lang w:val="es-EC"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DC7ADB" wp14:editId="69176AF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448050" cy="3524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352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45992" w14:textId="1C322828" w:rsidR="00973412" w:rsidRPr="00973412" w:rsidRDefault="00973412" w:rsidP="00973412">
                            <w:pPr>
                              <w:jc w:val="center"/>
                              <w:rPr>
                                <w:rFonts w:ascii="Franklin Gothic Heavy" w:hAnsi="Franklin Gothic Heavy"/>
                                <w:caps/>
                                <w:color w:val="FFFFFF" w:themeColor="background1"/>
                              </w:rPr>
                            </w:pPr>
                            <w:r w:rsidRPr="00973412">
                              <w:rPr>
                                <w:rFonts w:ascii="Franklin Gothic Heavy" w:hAnsi="Franklin Gothic Heavy"/>
                                <w:caps/>
                                <w:color w:val="FFFFFF" w:themeColor="background1"/>
                              </w:rPr>
                              <w:t>construcción dE algoritmoS Y programas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C7ADB" id="Cuadro de texto 7" o:spid="_x0000_s1037" type="#_x0000_t202" style="position:absolute;margin-left:0;margin-top:.6pt;width:271.5pt;height:27.7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" fillcolor="#272727 [2749]" strokeweight=".5pt">
                <v:textbox>
                  <w:txbxContent>
                    <w:p w14:paraId="72A45992" w14:textId="1C322828" w:rsidR="00973412" w:rsidRPr="00973412" w:rsidRDefault="00973412" w:rsidP="00973412">
                      <w:pPr>
                        <w:jc w:val="center"/>
                        <w:rPr>
                          <w:rFonts w:ascii="Franklin Gothic Heavy" w:hAnsi="Franklin Gothic Heavy"/>
                          <w:caps/>
                          <w:color w:val="FFFFFF" w:themeColor="background1"/>
                        </w:rPr>
                      </w:pPr>
                      <w:r w:rsidRPr="00973412">
                        <w:rPr>
                          <w:rFonts w:ascii="Franklin Gothic Heavy" w:hAnsi="Franklin Gothic Heavy"/>
                          <w:caps/>
                          <w:color w:val="FFFFFF" w:themeColor="background1"/>
                        </w:rPr>
                        <w:t>construcción dE algoritmoS Y programas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554A" w:rsidRPr="00D9045E">
        <w:rPr>
          <w:rFonts w:ascii="Leelawadee" w:hAnsi="Leelawadee" w:cs="Leelawadee"/>
          <w:noProof/>
          <w:color w:val="auto"/>
          <w:lang w:bidi="es-ES"/>
        </w:rPr>
        <w:br w:type="page"/>
      </w:r>
    </w:p>
    <w:p w14:paraId="658E1ECE" w14:textId="5D38F27A" w:rsidR="00D9045E" w:rsidRDefault="00D9045E" w:rsidP="00D9045E">
      <w:pPr>
        <w:rPr>
          <w:rFonts w:ascii="Leelawadee" w:eastAsia="Times New Roman" w:hAnsi="Leelawadee" w:cs="Leelawadee"/>
          <w:color w:val="auto"/>
          <w:lang w:val="es-EC" w:eastAsia="es-EC"/>
        </w:rPr>
      </w:pPr>
    </w:p>
    <w:p w14:paraId="582389A6" w14:textId="6D35D018" w:rsidR="00D9045E" w:rsidRDefault="0053063C" w:rsidP="00D9045E">
      <w:pPr>
        <w:rPr>
          <w:rFonts w:ascii="Leelawadee" w:eastAsia="Times New Roman" w:hAnsi="Leelawadee" w:cs="Leelawadee"/>
          <w:color w:val="auto"/>
          <w:lang w:val="es-EC" w:eastAsia="es-EC"/>
        </w:rPr>
      </w:pPr>
      <w:r>
        <w:rPr>
          <w:rFonts w:ascii="Leelawadee" w:eastAsia="Times New Roman" w:hAnsi="Leelawadee" w:cs="Leelawadee"/>
          <w:color w:val="auto"/>
          <w:lang w:val="es-EC" w:eastAsia="es-EC"/>
        </w:rPr>
        <w:t>E</w:t>
      </w:r>
      <w:r w:rsidRPr="00D9045E">
        <w:rPr>
          <w:rFonts w:ascii="Leelawadee" w:eastAsia="Times New Roman" w:hAnsi="Leelawadee" w:cs="Leelawadee"/>
          <w:color w:val="auto"/>
          <w:lang w:val="es-EC" w:eastAsia="es-EC"/>
        </w:rPr>
        <w:t>n resumen, en el contexto de la programación, los identificadores y constantes son esenciales para dar nombre y significado a los elementos del programa. Los operadores y expresiones permiten realizar operaciones y cálculos. La abstracción de datos ayuda a manejar la complejidad al encapsular información, y las variables temporales son útiles para almacenar datos de manera temporal durante la ejecución del programa. Todos estos conceptos se entrelazan para construir programas efectivos y comprensibles.</w:t>
      </w:r>
    </w:p>
    <w:p w14:paraId="4B96DCF7" w14:textId="2D3987BC" w:rsidR="00D9045E" w:rsidRDefault="00973412" w:rsidP="00D9045E">
      <w:pPr>
        <w:rPr>
          <w:rFonts w:ascii="Leelawadee" w:eastAsia="Times New Roman" w:hAnsi="Leelawadee" w:cs="Leelawadee"/>
          <w:color w:val="auto"/>
          <w:lang w:val="es-EC" w:eastAsia="es-EC"/>
        </w:rPr>
      </w:pPr>
      <w:r>
        <w:rPr>
          <w:rFonts w:ascii="Times New Roman" w:hAnsi="Times New Roman" w:cs="Times New Roman"/>
          <w:noProof/>
          <w:sz w:val="24"/>
          <w:szCs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8FEE7" wp14:editId="0DD53E2D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6376670" cy="2857500"/>
                <wp:effectExtent l="0" t="0" r="24130" b="19050"/>
                <wp:wrapNone/>
                <wp:docPr id="122390034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670" cy="2857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27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A07C2" w14:textId="77777777" w:rsidR="00973412" w:rsidRPr="0089048A" w:rsidRDefault="00973412" w:rsidP="00973412">
                            <w:pPr>
                              <w:rPr>
                                <w:rFonts w:ascii="Leelawadee" w:hAnsi="Leelawadee" w:cs="Leelawadee"/>
                                <w:b/>
                              </w:rPr>
                            </w:pPr>
                          </w:p>
                          <w:p w14:paraId="076864F6" w14:textId="77777777" w:rsidR="00973412" w:rsidRPr="0089048A" w:rsidRDefault="00973412" w:rsidP="00973412">
                            <w:pPr>
                              <w:rPr>
                                <w:rFonts w:ascii="Leelawadee" w:hAnsi="Leelawadee" w:cs="Leelawadee"/>
                                <w:b/>
                                <w:color w:val="auto"/>
                              </w:rPr>
                            </w:pPr>
                            <w:r w:rsidRPr="0089048A">
                              <w:rPr>
                                <w:rFonts w:ascii="Leelawadee" w:hAnsi="Leelawadee" w:cs="Leelawadee"/>
                                <w:b/>
                                <w:color w:val="auto"/>
                              </w:rPr>
                              <w:t>Bibliografía:</w:t>
                            </w:r>
                          </w:p>
                          <w:p w14:paraId="4AF5EFC8" w14:textId="77777777" w:rsidR="00973412" w:rsidRPr="00382BAB" w:rsidRDefault="00973412" w:rsidP="00973412">
                            <w:pPr>
                              <w:rPr>
                                <w:rFonts w:ascii="Leelawadee" w:hAnsi="Leelawadee" w:cs="Leelawadee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14:paraId="57FCB142" w14:textId="2DBB299B" w:rsidR="00973412" w:rsidRPr="00382BAB" w:rsidRDefault="00B910AA" w:rsidP="00973412">
                            <w:pPr>
                              <w:rPr>
                                <w:rFonts w:ascii="Adobe Fangsong Std R" w:eastAsia="Adobe Fangsong Std R" w:hAnsi="Adobe Fangsong Std R" w:cs="Leelawadee"/>
                                <w:color w:val="002060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D0225B">
                                <w:rPr>
                                  <w:rStyle w:val="Hipervnculo"/>
                                  <w:rFonts w:ascii="Adobe Fangsong Std R" w:eastAsia="Adobe Fangsong Std R" w:hAnsi="Adobe Fangsong Std R" w:cs="Leelawadee"/>
                                  <w:color w:val="002060"/>
                                  <w:sz w:val="20"/>
                                  <w:szCs w:val="20"/>
                                </w:rPr>
                                <w:t>Identificadores en la programacion con C++ - https://www2.eii.uva.es{</w:t>
                              </w:r>
                            </w:hyperlink>
                          </w:p>
                          <w:p w14:paraId="14291682" w14:textId="4FB8EBE0" w:rsidR="00973412" w:rsidRPr="00382BAB" w:rsidRDefault="00B910AA" w:rsidP="00973412">
                            <w:pPr>
                              <w:rPr>
                                <w:rFonts w:ascii="Adobe Fangsong Std R" w:eastAsia="Adobe Fangsong Std R" w:hAnsi="Adobe Fangsong Std R" w:cs="Leelawadee"/>
                                <w:color w:val="002060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D0225B">
                                <w:rPr>
                                  <w:rStyle w:val="Hipervnculo"/>
                                  <w:rFonts w:ascii="Adobe Fangsong Std R" w:eastAsia="Adobe Fangsong Std R" w:hAnsi="Adobe Fangsong Std R" w:cs="Leelawadee"/>
                                  <w:color w:val="002060"/>
                                  <w:sz w:val="20"/>
                                  <w:szCs w:val="20"/>
                                </w:rPr>
                                <w:t>Constantes y variables - https://www.ibm.com</w:t>
                              </w:r>
                            </w:hyperlink>
                          </w:p>
                          <w:p w14:paraId="0751316D" w14:textId="229F3B1E" w:rsidR="00973412" w:rsidRPr="00382BAB" w:rsidRDefault="00B910AA" w:rsidP="00973412">
                            <w:pPr>
                              <w:rPr>
                                <w:rFonts w:ascii="Adobe Fangsong Std R" w:eastAsia="Adobe Fangsong Std R" w:hAnsi="Adobe Fangsong Std R" w:cs="Leelawadee"/>
                                <w:color w:val="002060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D0225B">
                                <w:rPr>
                                  <w:rStyle w:val="Hipervnculo"/>
                                  <w:rFonts w:ascii="Adobe Fangsong Std R" w:eastAsia="Adobe Fangsong Std R" w:hAnsi="Adobe Fangsong Std R" w:cs="Leelawadee"/>
                                  <w:color w:val="002060"/>
                                  <w:sz w:val="20"/>
                                  <w:szCs w:val="20"/>
                                </w:rPr>
                                <w:t>Operadores y expresiones -  https://www.luisllamas.es</w:t>
                              </w:r>
                            </w:hyperlink>
                          </w:p>
                          <w:p w14:paraId="50E1DEEA" w14:textId="586D41D2" w:rsidR="00973412" w:rsidRPr="00D0225B" w:rsidRDefault="00B910AA" w:rsidP="00973412">
                            <w:pPr>
                              <w:rPr>
                                <w:rFonts w:ascii="Adobe Fangsong Std R" w:eastAsia="Adobe Fangsong Std R" w:hAnsi="Adobe Fangsong Std R" w:cs="Leelawadee"/>
                                <w:color w:val="002060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D0225B">
                                <w:rPr>
                                  <w:rStyle w:val="Hipervnculo"/>
                                  <w:rFonts w:ascii="Adobe Fangsong Std R" w:eastAsia="Adobe Fangsong Std R" w:hAnsi="Adobe Fangsong Std R" w:cs="Leelawadee"/>
                                  <w:color w:val="002060"/>
                                  <w:sz w:val="20"/>
                                  <w:szCs w:val="20"/>
                                </w:rPr>
                                <w:t>Abstraccion de datos - https://www.cursosdesarrolloweb.es</w:t>
                              </w:r>
                            </w:hyperlink>
                          </w:p>
                          <w:p w14:paraId="04319951" w14:textId="77777777" w:rsidR="00973412" w:rsidRDefault="00973412" w:rsidP="00973412">
                            <w:pPr>
                              <w:rPr>
                                <w:rFonts w:ascii="Leelawadee" w:hAnsi="Leelawadee" w:cs="Leelawadee"/>
                                <w:color w:val="003E75" w:themeColor="background2" w:themeShade="40"/>
                              </w:rPr>
                            </w:pPr>
                          </w:p>
                          <w:p w14:paraId="7DD377E3" w14:textId="77777777" w:rsidR="00973412" w:rsidRDefault="00973412" w:rsidP="00973412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8FEE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8" type="#_x0000_t202" style="position:absolute;margin-left:0;margin-top:23.4pt;width:502.1pt;height:22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" fillcolor="#007789 [2404]" strokecolor="black [3200]" strokeweight="2pt">
                <v:fill opacity="17733f"/>
                <v:textbox>
                  <w:txbxContent>
                    <w:p w14:paraId="40DA07C2" w14:textId="77777777" w:rsidR="00973412" w:rsidRPr="0089048A" w:rsidRDefault="00973412" w:rsidP="00973412">
                      <w:pPr>
                        <w:rPr>
                          <w:rFonts w:ascii="Leelawadee" w:hAnsi="Leelawadee" w:cs="Leelawadee"/>
                          <w:b/>
                        </w:rPr>
                      </w:pPr>
                    </w:p>
                    <w:p w14:paraId="076864F6" w14:textId="77777777" w:rsidR="00973412" w:rsidRPr="0089048A" w:rsidRDefault="00973412" w:rsidP="00973412">
                      <w:pPr>
                        <w:rPr>
                          <w:rFonts w:ascii="Leelawadee" w:hAnsi="Leelawadee" w:cs="Leelawadee"/>
                          <w:b/>
                          <w:color w:val="auto"/>
                        </w:rPr>
                      </w:pPr>
                      <w:r w:rsidRPr="0089048A">
                        <w:rPr>
                          <w:rFonts w:ascii="Leelawadee" w:hAnsi="Leelawadee" w:cs="Leelawadee"/>
                          <w:b/>
                          <w:color w:val="auto"/>
                        </w:rPr>
                        <w:t>Bibliografía:</w:t>
                      </w:r>
                    </w:p>
                    <w:p w14:paraId="4AF5EFC8" w14:textId="77777777" w:rsidR="00973412" w:rsidRPr="00382BAB" w:rsidRDefault="00973412" w:rsidP="00973412">
                      <w:pPr>
                        <w:rPr>
                          <w:rFonts w:ascii="Leelawadee" w:hAnsi="Leelawadee" w:cs="Leelawadee"/>
                          <w:b/>
                          <w:bCs/>
                          <w:color w:val="auto"/>
                        </w:rPr>
                      </w:pPr>
                    </w:p>
                    <w:p w14:paraId="57FCB142" w14:textId="2DBB299B" w:rsidR="00973412" w:rsidRPr="00382BAB" w:rsidRDefault="00B910AA" w:rsidP="00973412">
                      <w:pPr>
                        <w:rPr>
                          <w:rFonts w:ascii="Adobe Fangsong Std R" w:eastAsia="Adobe Fangsong Std R" w:hAnsi="Adobe Fangsong Std R" w:cs="Leelawadee"/>
                          <w:color w:val="002060"/>
                          <w:sz w:val="20"/>
                          <w:szCs w:val="20"/>
                        </w:rPr>
                      </w:pPr>
                      <w:hyperlink r:id="rId14" w:history="1">
                        <w:r w:rsidR="00D0225B">
                          <w:rPr>
                            <w:rStyle w:val="Hipervnculo"/>
                            <w:rFonts w:ascii="Adobe Fangsong Std R" w:eastAsia="Adobe Fangsong Std R" w:hAnsi="Adobe Fangsong Std R" w:cs="Leelawadee"/>
                            <w:color w:val="002060"/>
                            <w:sz w:val="20"/>
                            <w:szCs w:val="20"/>
                          </w:rPr>
                          <w:t>Identificadores en la programacion con C++ - https://www2.eii.uva.es{</w:t>
                        </w:r>
                      </w:hyperlink>
                    </w:p>
                    <w:p w14:paraId="14291682" w14:textId="4FB8EBE0" w:rsidR="00973412" w:rsidRPr="00382BAB" w:rsidRDefault="00B910AA" w:rsidP="00973412">
                      <w:pPr>
                        <w:rPr>
                          <w:rFonts w:ascii="Adobe Fangsong Std R" w:eastAsia="Adobe Fangsong Std R" w:hAnsi="Adobe Fangsong Std R" w:cs="Leelawadee"/>
                          <w:color w:val="002060"/>
                          <w:sz w:val="20"/>
                          <w:szCs w:val="20"/>
                        </w:rPr>
                      </w:pPr>
                      <w:hyperlink r:id="rId15" w:history="1">
                        <w:r w:rsidR="00D0225B">
                          <w:rPr>
                            <w:rStyle w:val="Hipervnculo"/>
                            <w:rFonts w:ascii="Adobe Fangsong Std R" w:eastAsia="Adobe Fangsong Std R" w:hAnsi="Adobe Fangsong Std R" w:cs="Leelawadee"/>
                            <w:color w:val="002060"/>
                            <w:sz w:val="20"/>
                            <w:szCs w:val="20"/>
                          </w:rPr>
                          <w:t>Constantes y variables - https://www.ibm.com</w:t>
                        </w:r>
                      </w:hyperlink>
                    </w:p>
                    <w:p w14:paraId="0751316D" w14:textId="229F3B1E" w:rsidR="00973412" w:rsidRPr="00382BAB" w:rsidRDefault="00B910AA" w:rsidP="00973412">
                      <w:pPr>
                        <w:rPr>
                          <w:rFonts w:ascii="Adobe Fangsong Std R" w:eastAsia="Adobe Fangsong Std R" w:hAnsi="Adobe Fangsong Std R" w:cs="Leelawadee"/>
                          <w:color w:val="002060"/>
                          <w:sz w:val="20"/>
                          <w:szCs w:val="20"/>
                        </w:rPr>
                      </w:pPr>
                      <w:hyperlink r:id="rId16" w:history="1">
                        <w:r w:rsidR="00D0225B">
                          <w:rPr>
                            <w:rStyle w:val="Hipervnculo"/>
                            <w:rFonts w:ascii="Adobe Fangsong Std R" w:eastAsia="Adobe Fangsong Std R" w:hAnsi="Adobe Fangsong Std R" w:cs="Leelawadee"/>
                            <w:color w:val="002060"/>
                            <w:sz w:val="20"/>
                            <w:szCs w:val="20"/>
                          </w:rPr>
                          <w:t>Operadores y expresiones -  https://www.luisllamas.es</w:t>
                        </w:r>
                      </w:hyperlink>
                    </w:p>
                    <w:p w14:paraId="50E1DEEA" w14:textId="586D41D2" w:rsidR="00973412" w:rsidRPr="00D0225B" w:rsidRDefault="00B910AA" w:rsidP="00973412">
                      <w:pPr>
                        <w:rPr>
                          <w:rFonts w:ascii="Adobe Fangsong Std R" w:eastAsia="Adobe Fangsong Std R" w:hAnsi="Adobe Fangsong Std R" w:cs="Leelawadee"/>
                          <w:color w:val="002060"/>
                          <w:sz w:val="20"/>
                          <w:szCs w:val="20"/>
                        </w:rPr>
                      </w:pPr>
                      <w:hyperlink r:id="rId17" w:history="1">
                        <w:r w:rsidR="00D0225B">
                          <w:rPr>
                            <w:rStyle w:val="Hipervnculo"/>
                            <w:rFonts w:ascii="Adobe Fangsong Std R" w:eastAsia="Adobe Fangsong Std R" w:hAnsi="Adobe Fangsong Std R" w:cs="Leelawadee"/>
                            <w:color w:val="002060"/>
                            <w:sz w:val="20"/>
                            <w:szCs w:val="20"/>
                          </w:rPr>
                          <w:t>Abstraccion de datos - https://www.cursosdesarrolloweb.es</w:t>
                        </w:r>
                      </w:hyperlink>
                    </w:p>
                    <w:p w14:paraId="04319951" w14:textId="77777777" w:rsidR="00973412" w:rsidRDefault="00973412" w:rsidP="00973412">
                      <w:pPr>
                        <w:rPr>
                          <w:rFonts w:ascii="Leelawadee" w:hAnsi="Leelawadee" w:cs="Leelawadee"/>
                          <w:color w:val="003E75" w:themeColor="background2" w:themeShade="40"/>
                        </w:rPr>
                      </w:pPr>
                    </w:p>
                    <w:p w14:paraId="7DD377E3" w14:textId="77777777" w:rsidR="00973412" w:rsidRDefault="00973412" w:rsidP="00973412"/>
                  </w:txbxContent>
                </v:textbox>
                <w10:wrap anchorx="margin"/>
              </v:shape>
            </w:pict>
          </mc:Fallback>
        </mc:AlternateContent>
      </w:r>
    </w:p>
    <w:p w14:paraId="01877776" w14:textId="546A8928" w:rsidR="00D9045E" w:rsidRPr="00D9045E" w:rsidRDefault="00D9045E" w:rsidP="00D9045E">
      <w:pPr>
        <w:rPr>
          <w:rFonts w:ascii="Leelawadee" w:eastAsia="Times New Roman" w:hAnsi="Leelawadee" w:cs="Leelawadee"/>
          <w:color w:val="auto"/>
          <w:lang w:val="es-EC" w:eastAsia="es-EC"/>
        </w:rPr>
      </w:pPr>
    </w:p>
    <w:p w14:paraId="4A6479B0" w14:textId="4CB09463" w:rsidR="00CC30F4" w:rsidRPr="00D9045E" w:rsidRDefault="00CC30F4" w:rsidP="00D9045E">
      <w:pPr>
        <w:rPr>
          <w:rFonts w:ascii="Leelawadee" w:hAnsi="Leelawadee" w:cs="Leelawadee"/>
          <w:noProof/>
          <w:color w:val="auto"/>
        </w:rPr>
      </w:pPr>
    </w:p>
    <w:sectPr w:rsidR="00CC30F4" w:rsidRPr="00D9045E" w:rsidSect="00D9045E">
      <w:headerReference w:type="default" r:id="rId18"/>
      <w:footerReference w:type="default" r:id="rId19"/>
      <w:pgSz w:w="11906" w:h="16838" w:code="9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B44DC" w14:textId="77777777" w:rsidR="00B910AA" w:rsidRDefault="00B910AA" w:rsidP="00C6554A">
      <w:pPr>
        <w:spacing w:before="0" w:after="0" w:line="240" w:lineRule="auto"/>
      </w:pPr>
      <w:r>
        <w:separator/>
      </w:r>
    </w:p>
  </w:endnote>
  <w:endnote w:type="continuationSeparator" w:id="0">
    <w:p w14:paraId="008EA728" w14:textId="77777777" w:rsidR="00B910AA" w:rsidRDefault="00B910A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B50AB" w14:textId="77777777" w:rsidR="00CC30F4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4DD68" w14:textId="77777777" w:rsidR="00B910AA" w:rsidRDefault="00B910A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2818C21" w14:textId="77777777" w:rsidR="00B910AA" w:rsidRDefault="00B910AA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Leelawadee" w:hAnsi="Leelawadee" w:cs="Leelawadee"/>
        <w:noProof/>
        <w:color w:val="auto"/>
      </w:rPr>
      <w:alias w:val="Título"/>
      <w:tag w:val=""/>
      <w:id w:val="1116400235"/>
      <w:placeholder>
        <w:docPart w:val="F357727EE78949D09FEAB0CCF43489A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BB66CB8" w14:textId="0740DA9F" w:rsidR="00D9045E" w:rsidRDefault="00D9045E" w:rsidP="00D9045E">
        <w:pPr>
          <w:pStyle w:val="Encabezado"/>
          <w:jc w:val="center"/>
          <w:rPr>
            <w:color w:val="7F7F7F" w:themeColor="text1" w:themeTint="80"/>
          </w:rPr>
        </w:pPr>
        <w:r w:rsidRPr="00D9045E">
          <w:rPr>
            <w:rFonts w:ascii="Leelawadee" w:hAnsi="Leelawadee" w:cs="Leelawadee"/>
            <w:noProof/>
            <w:color w:val="auto"/>
          </w:rPr>
          <w:t>TEMA: IDENTIFICADORES, CONSTANTES, OPERADORES Y EXPRESIONES,ABSTRACCIÓN DE DATOS Y VARIABLES TEMPORALES</w:t>
        </w:r>
      </w:p>
    </w:sdtContent>
  </w:sdt>
  <w:p w14:paraId="362B046C" w14:textId="77777777" w:rsidR="00D9045E" w:rsidRDefault="00D904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4971A8"/>
    <w:multiLevelType w:val="multilevel"/>
    <w:tmpl w:val="2E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F3393E"/>
    <w:multiLevelType w:val="hybridMultilevel"/>
    <w:tmpl w:val="8F7AA1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5E"/>
    <w:rsid w:val="00060AAF"/>
    <w:rsid w:val="00126A95"/>
    <w:rsid w:val="002554CD"/>
    <w:rsid w:val="00293B83"/>
    <w:rsid w:val="002B4294"/>
    <w:rsid w:val="00313475"/>
    <w:rsid w:val="003170AA"/>
    <w:rsid w:val="00333D0D"/>
    <w:rsid w:val="003D555A"/>
    <w:rsid w:val="00452A57"/>
    <w:rsid w:val="004C049F"/>
    <w:rsid w:val="005000E2"/>
    <w:rsid w:val="0051785D"/>
    <w:rsid w:val="0053063C"/>
    <w:rsid w:val="005E1EEA"/>
    <w:rsid w:val="006A3CE7"/>
    <w:rsid w:val="0089048A"/>
    <w:rsid w:val="0089714F"/>
    <w:rsid w:val="0091797E"/>
    <w:rsid w:val="009679B1"/>
    <w:rsid w:val="00973412"/>
    <w:rsid w:val="00986062"/>
    <w:rsid w:val="00B910AA"/>
    <w:rsid w:val="00BC5EF0"/>
    <w:rsid w:val="00C6554A"/>
    <w:rsid w:val="00CB0705"/>
    <w:rsid w:val="00CC30F4"/>
    <w:rsid w:val="00D0225B"/>
    <w:rsid w:val="00D21059"/>
    <w:rsid w:val="00D515C8"/>
    <w:rsid w:val="00D9045E"/>
    <w:rsid w:val="00ED7C44"/>
    <w:rsid w:val="00F56A35"/>
    <w:rsid w:val="00F8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9A719"/>
  <w15:chartTrackingRefBased/>
  <w15:docId w15:val="{ADD3297E-B646-4125-9D2D-4DD6AE2B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9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D9045E"/>
    <w:rPr>
      <w:b/>
      <w:bCs/>
    </w:rPr>
  </w:style>
  <w:style w:type="paragraph" w:styleId="Prrafodelista">
    <w:name w:val="List Paragraph"/>
    <w:basedOn w:val="Normal"/>
    <w:uiPriority w:val="34"/>
    <w:unhideWhenUsed/>
    <w:qFormat/>
    <w:rsid w:val="0091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ursosdesarrolloweb.es/blog/abstraccion-programacion-orientada-objeto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luisllamas.es/programacion-operadores-y-expresiones/" TargetMode="External"/><Relationship Id="rId17" Type="http://schemas.openxmlformats.org/officeDocument/2006/relationships/hyperlink" Target="https://www.cursosdesarrolloweb.es/blog/abstraccion-programacion-orientada-objet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uisllamas.es/programacion-operadores-y-expresion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docs/es/tcamfma/6.3.0?topic=tesl-constants-variables-4%7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bm.com/docs/es/tcamfma/6.3.0?topic=tesl-constants-variables-4%7b" TargetMode="External"/><Relationship Id="rId10" Type="http://schemas.openxmlformats.org/officeDocument/2006/relationships/hyperlink" Target="https://www2.eii.uva.es/fund_inf/cpp/temas/2_tipos_variables/identificadores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exels.com/photo/code-coding-computer-data-571171/" TargetMode="External"/><Relationship Id="rId14" Type="http://schemas.openxmlformats.org/officeDocument/2006/relationships/hyperlink" Target="https://www2.eii.uva.es/fund_inf/cpp/temas/2_tipos_variables/identificadores.html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ltiplacas\AppData\Local\Microsoft\Office\16.0\DTS\es-EC%7bCA7E6265-881A-4FD1-A43C-6B52B22ECCAB%7d\%7bCCE2703B-113F-43B2-B34C-71EA3D8CD619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57727EE78949D09FEAB0CCF4348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5C88A-AF96-4957-87A4-607E174E2DF0}"/>
      </w:docPartPr>
      <w:docPartBody>
        <w:p w:rsidR="000A7ED4" w:rsidRDefault="00383211" w:rsidP="00383211">
          <w:pPr>
            <w:pStyle w:val="F357727EE78949D09FEAB0CCF43489AF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11"/>
    <w:rsid w:val="000A7ED4"/>
    <w:rsid w:val="00383211"/>
    <w:rsid w:val="005205D6"/>
    <w:rsid w:val="005B4202"/>
    <w:rsid w:val="00950844"/>
    <w:rsid w:val="00A06C76"/>
    <w:rsid w:val="00A6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8F34BA14FA41A9B3239A16E26F1A85">
    <w:name w:val="2C8F34BA14FA41A9B3239A16E26F1A85"/>
  </w:style>
  <w:style w:type="paragraph" w:customStyle="1" w:styleId="3C98501329F04620A87FDAAC58132BF1">
    <w:name w:val="3C98501329F04620A87FDAAC58132BF1"/>
  </w:style>
  <w:style w:type="paragraph" w:customStyle="1" w:styleId="E99B23D2710F4C96BDC34B6ACC3349CA">
    <w:name w:val="E99B23D2710F4C96BDC34B6ACC3349CA"/>
  </w:style>
  <w:style w:type="paragraph" w:customStyle="1" w:styleId="4FB6261559A04AABA014CD602F34BE17">
    <w:name w:val="4FB6261559A04AABA014CD602F34BE17"/>
  </w:style>
  <w:style w:type="paragraph" w:customStyle="1" w:styleId="20BFFF3B2029402A9B9AE3AFF41120C1">
    <w:name w:val="20BFFF3B2029402A9B9AE3AFF41120C1"/>
  </w:style>
  <w:style w:type="paragraph" w:customStyle="1" w:styleId="C40DB5318E1340C989AAEB2A74E83E29">
    <w:name w:val="C40DB5318E1340C989AAEB2A74E83E29"/>
  </w:style>
  <w:style w:type="paragraph" w:customStyle="1" w:styleId="8EEF348E105F4221871DC38BCEA747CC">
    <w:name w:val="8EEF348E105F4221871DC38BCEA747CC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lang w:val="es-ES" w:eastAsia="en-US"/>
      <w14:ligatures w14:val="none"/>
    </w:rPr>
  </w:style>
  <w:style w:type="paragraph" w:customStyle="1" w:styleId="6980D4D63F974362B67B442D4F0474CA">
    <w:name w:val="6980D4D63F974362B67B442D4F0474CA"/>
  </w:style>
  <w:style w:type="paragraph" w:customStyle="1" w:styleId="EFD350E5540B4C2F9C958B1D503307C1">
    <w:name w:val="EFD350E5540B4C2F9C958B1D503307C1"/>
  </w:style>
  <w:style w:type="paragraph" w:customStyle="1" w:styleId="385544C476B84B3E8A574998C7F13198">
    <w:name w:val="385544C476B84B3E8A574998C7F13198"/>
  </w:style>
  <w:style w:type="paragraph" w:customStyle="1" w:styleId="F357727EE78949D09FEAB0CCF43489AF">
    <w:name w:val="F357727EE78949D09FEAB0CCF43489AF"/>
    <w:rsid w:val="00383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CDA5F-929E-4672-82C9-B6F26996D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{CCE2703B-113F-43B2-B34C-71EA3D8CD619}tf02835058_win32.dotx</Template>
  <TotalTime>80</TotalTime>
  <Pages>3</Pages>
  <Words>112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TEMA: IDENTIFICADORES, CONSTANTES, OPERADORES Y EXPRESIONES,ABSTRACCIÓN DE DATOS Y VARIABLES TEMPORALES</vt:lpstr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TEMA: IDENTIFICADORES, CONSTANTES, OPERADORES Y EXPRESIONES,ABSTRACCIÓN DE DATOS Y VARIABLES TEMPORALES</dc:title>
  <dc:subject/>
  <dc:creator>Multiplacas</dc:creator>
  <cp:keywords/>
  <dc:description/>
  <cp:lastModifiedBy>Alejandro Calderón</cp:lastModifiedBy>
  <cp:revision>10</cp:revision>
  <dcterms:created xsi:type="dcterms:W3CDTF">2023-11-28T16:50:00Z</dcterms:created>
  <dcterms:modified xsi:type="dcterms:W3CDTF">2023-12-01T15:03:00Z</dcterms:modified>
</cp:coreProperties>
</file>