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9A465" w14:textId="77777777" w:rsidR="00420AFF" w:rsidRPr="00F66D74" w:rsidRDefault="003C04A2" w:rsidP="00027396">
      <w:pPr>
        <w:rPr>
          <w:sz w:val="14"/>
          <w:szCs w:val="14"/>
        </w:rPr>
      </w:pPr>
      <w:r w:rsidRPr="00406C41">
        <w:rPr>
          <w:rFonts w:ascii="Monotype Corsiva" w:hAnsi="Monotype Corsiva"/>
          <w:noProof/>
          <w:sz w:val="14"/>
          <w:szCs w:val="14"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18CF0641" wp14:editId="0EB27F9B">
                <wp:simplePos x="0" y="0"/>
                <wp:positionH relativeFrom="page">
                  <wp:posOffset>0</wp:posOffset>
                </wp:positionH>
                <wp:positionV relativeFrom="paragraph">
                  <wp:posOffset>-228600</wp:posOffset>
                </wp:positionV>
                <wp:extent cx="7981950" cy="2876550"/>
                <wp:effectExtent l="0" t="0" r="0" b="2540"/>
                <wp:wrapNone/>
                <wp:docPr id="2" name="Rectángul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0" cy="287655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7E85F8DC" id="Rectángulo 2" o:spid="_x0000_s1026" alt="&quot;&quot;" style="position:absolute;margin-left:0;margin-top:-18pt;width:628.5pt;height:226.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" stroked="f" strokeweight="1pt">
                <v:fill r:id="rId11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Diseño de tabla"/>
      </w:tblPr>
      <w:tblGrid>
        <w:gridCol w:w="9853"/>
        <w:gridCol w:w="6049"/>
      </w:tblGrid>
      <w:tr w:rsidR="00F66D74" w:rsidRPr="00443893" w14:paraId="219F5DFC" w14:textId="77777777" w:rsidTr="00DC7DAD">
        <w:trPr>
          <w:trHeight w:val="2691"/>
        </w:trPr>
        <w:tc>
          <w:tcPr>
            <w:tcW w:w="5000" w:type="pct"/>
            <w:gridSpan w:val="2"/>
            <w:tcMar>
              <w:top w:w="3168" w:type="dxa"/>
            </w:tcMar>
          </w:tcPr>
          <w:p w14:paraId="5BE47AA6" w14:textId="77777777" w:rsidR="00F66D74" w:rsidRPr="00443893" w:rsidRDefault="00207986" w:rsidP="00443893">
            <w:pPr>
              <w:pStyle w:val="Ttulo"/>
            </w:pPr>
            <w:sdt>
              <w:sdtPr>
                <w:id w:val="1466777010"/>
                <w:placeholder>
                  <w:docPart w:val="88C1151EDAFF4ECB9EB444373A24E839"/>
                </w:placeholder>
                <w:temporary/>
                <w:showingPlcHdr/>
                <w15:appearance w15:val="hidden"/>
              </w:sdtPr>
              <w:sdtEndPr/>
              <w:sdtContent>
                <w:r w:rsidR="00F66D74" w:rsidRPr="00115223">
                  <w:rPr>
                    <w:lang w:bidi="es-ES"/>
                  </w:rPr>
                  <w:t>Certificado de reconocimiento</w:t>
                </w:r>
              </w:sdtContent>
            </w:sdt>
          </w:p>
          <w:p w14:paraId="674228D7" w14:textId="77777777" w:rsidR="00F66D74" w:rsidRPr="00443893" w:rsidRDefault="00207986" w:rsidP="00115223">
            <w:pPr>
              <w:pStyle w:val="Subttulo"/>
            </w:pPr>
            <w:sdt>
              <w:sdtPr>
                <w:id w:val="-1819029694"/>
                <w:placeholder>
                  <w:docPart w:val="4E35935A966F48399ADAB1D906A67264"/>
                </w:placeholder>
                <w:temporary/>
                <w:showingPlcHdr/>
                <w15:appearance w15:val="hidden"/>
              </w:sdtPr>
              <w:sdtEndPr/>
              <w:sdtContent>
                <w:r w:rsidR="00F66D74" w:rsidRPr="00443893">
                  <w:rPr>
                    <w:lang w:bidi="es-ES"/>
                  </w:rPr>
                  <w:t>Otorgado a</w:t>
                </w:r>
              </w:sdtContent>
            </w:sdt>
          </w:p>
          <w:p w14:paraId="7025A794" w14:textId="62FD5A9D" w:rsidR="00F66D74" w:rsidRPr="00443893" w:rsidRDefault="00406C41" w:rsidP="00115223">
            <w:pPr>
              <w:pStyle w:val="Ttulo1"/>
            </w:pPr>
            <w:r>
              <w:t>Gabriel Casillas</w:t>
            </w:r>
          </w:p>
          <w:p w14:paraId="6F9AD30C" w14:textId="77777777" w:rsidR="00F66D74" w:rsidRPr="00443893" w:rsidRDefault="00207986" w:rsidP="00B81F46">
            <w:pPr>
              <w:pStyle w:val="Subttulo"/>
            </w:pPr>
            <w:sdt>
              <w:sdtPr>
                <w:id w:val="-98794099"/>
                <w:placeholder>
                  <w:docPart w:val="2D4E471A8A5E491F933FD1CF5822021B"/>
                </w:placeholder>
                <w:temporary/>
                <w:showingPlcHdr/>
                <w15:appearance w15:val="hidden"/>
              </w:sdtPr>
              <w:sdtEndPr/>
              <w:sdtContent>
                <w:r w:rsidR="00F66D74" w:rsidRPr="00115223">
                  <w:rPr>
                    <w:lang w:bidi="es-ES"/>
                  </w:rPr>
                  <w:t>Gracias por su rendimiento estelar.</w:t>
                </w:r>
              </w:sdtContent>
            </w:sdt>
          </w:p>
        </w:tc>
      </w:tr>
      <w:tr w:rsidR="00F66D74" w:rsidRPr="00443893" w14:paraId="48AF2D0E" w14:textId="77777777" w:rsidTr="00DC7DAD">
        <w:trPr>
          <w:trHeight w:val="1413"/>
        </w:trPr>
        <w:tc>
          <w:tcPr>
            <w:tcW w:w="3098" w:type="pct"/>
          </w:tcPr>
          <w:p w14:paraId="79E5524D" w14:textId="50E3F693" w:rsidR="00F66D74" w:rsidRPr="00443893" w:rsidRDefault="00F66D74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14:paraId="6D93584B" w14:textId="54774FF3" w:rsidR="00F66D74" w:rsidRPr="00443893" w:rsidRDefault="00406C41" w:rsidP="004438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568A78" wp14:editId="25BE382C">
                      <wp:simplePos x="0" y="0"/>
                      <wp:positionH relativeFrom="column">
                        <wp:posOffset>287404</wp:posOffset>
                      </wp:positionH>
                      <wp:positionV relativeFrom="paragraph">
                        <wp:posOffset>306143</wp:posOffset>
                      </wp:positionV>
                      <wp:extent cx="3264195" cy="499731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64195" cy="4997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650F1F" w14:textId="7B473E98" w:rsidR="00406C41" w:rsidRPr="00406C41" w:rsidRDefault="00406C41" w:rsidP="00406C41">
                                  <w:pPr>
                                    <w:jc w:val="center"/>
                                    <w:rPr>
                                      <w:rFonts w:ascii="Monotype Corsiva" w:hAnsi="Monotype Corsiva"/>
                                      <w:sz w:val="56"/>
                                      <w:szCs w:val="56"/>
                                      <w:u w:val="single"/>
                                      <w:lang w:val="en-US"/>
                                    </w:rPr>
                                  </w:pPr>
                                  <w:r w:rsidRPr="00406C41">
                                    <w:rPr>
                                      <w:rFonts w:ascii="Monotype Corsiva" w:hAnsi="Monotype Corsiva"/>
                                      <w:sz w:val="56"/>
                                      <w:szCs w:val="56"/>
                                      <w:u w:val="single"/>
                                      <w:lang w:val="en-US"/>
                                    </w:rPr>
                                    <w:t>Claudia Olivares</w:t>
                                  </w:r>
                                </w:p>
                                <w:p w14:paraId="0CF7F5CC" w14:textId="77777777" w:rsidR="00406C41" w:rsidRDefault="00406C4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568A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22.65pt;margin-top:24.1pt;width:257pt;height:3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" filled="f" stroked="f" strokeweight=".5pt">
                      <v:textbox>
                        <w:txbxContent>
                          <w:p w14:paraId="3E650F1F" w14:textId="7B473E98" w:rsidR="00406C41" w:rsidRPr="00406C41" w:rsidRDefault="00406C41" w:rsidP="00406C41">
                            <w:pPr>
                              <w:jc w:val="center"/>
                              <w:rPr>
                                <w:rFonts w:ascii="Monotype Corsiva" w:hAnsi="Monotype Corsiva"/>
                                <w:sz w:val="56"/>
                                <w:szCs w:val="56"/>
                                <w:u w:val="single"/>
                                <w:lang w:val="en-US"/>
                              </w:rPr>
                            </w:pPr>
                            <w:r w:rsidRPr="00406C41">
                              <w:rPr>
                                <w:rFonts w:ascii="Monotype Corsiva" w:hAnsi="Monotype Corsiva"/>
                                <w:sz w:val="56"/>
                                <w:szCs w:val="56"/>
                                <w:u w:val="single"/>
                                <w:lang w:val="en-US"/>
                              </w:rPr>
                              <w:t>Claudia Olivares</w:t>
                            </w:r>
                          </w:p>
                          <w:p w14:paraId="0CF7F5CC" w14:textId="77777777" w:rsidR="00406C41" w:rsidRDefault="00406C41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66D74" w:rsidRPr="00406C41" w14:paraId="22DCF749" w14:textId="77777777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14:paraId="03605D03" w14:textId="77777777" w:rsidR="00F66D74" w:rsidRPr="00B81F46" w:rsidRDefault="00207986" w:rsidP="00B81F46">
            <w:sdt>
              <w:sdtPr>
                <w:id w:val="-1886778945"/>
                <w:placeholder>
                  <w:docPart w:val="6AA8D23C1F64471EACFE4661A3652AA2"/>
                </w:placeholder>
                <w:temporary/>
                <w:showingPlcHdr/>
                <w15:appearance w15:val="hidden"/>
              </w:sdtPr>
              <w:sdtEndPr/>
              <w:sdtContent>
                <w:r w:rsidR="00F66D74" w:rsidRPr="00B81F46">
                  <w:rPr>
                    <w:lang w:bidi="es-ES"/>
                  </w:rPr>
                  <w:t>Claudia Olivares, jefa de operaciones</w:t>
                </w:r>
              </w:sdtContent>
            </w:sdt>
          </w:p>
        </w:tc>
      </w:tr>
      <w:tr w:rsidR="00F66D74" w:rsidRPr="00443893" w14:paraId="33DE7651" w14:textId="77777777" w:rsidTr="00F66D74">
        <w:trPr>
          <w:trHeight w:val="576"/>
        </w:trPr>
        <w:tc>
          <w:tcPr>
            <w:tcW w:w="3098" w:type="pct"/>
          </w:tcPr>
          <w:p w14:paraId="12077208" w14:textId="77777777" w:rsidR="00F66D74" w:rsidRPr="00443893" w:rsidRDefault="00F66D74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14:paraId="42AE4D76" w14:textId="44BAADC3" w:rsidR="00F66D74" w:rsidRPr="00443893" w:rsidRDefault="00406C41" w:rsidP="00443893">
            <w:r>
              <w:t>23 de mayo del 2024</w:t>
            </w:r>
          </w:p>
        </w:tc>
      </w:tr>
      <w:tr w:rsidR="00F66D74" w:rsidRPr="00B81F46" w14:paraId="2A87259C" w14:textId="77777777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14:paraId="786DE215" w14:textId="77777777" w:rsidR="00F66D74" w:rsidRPr="00B81F46" w:rsidRDefault="00207986" w:rsidP="00B81F46">
            <w:sdt>
              <w:sdtPr>
                <w:id w:val="-1439752854"/>
                <w:placeholder>
                  <w:docPart w:val="6CE9D30EB99A4A079A23D34D88AA8962"/>
                </w:placeholder>
                <w:temporary/>
                <w:showingPlcHdr/>
                <w15:appearance w15:val="hidden"/>
              </w:sdtPr>
              <w:sdtEndPr/>
              <w:sdtContent>
                <w:r w:rsidR="00F66D74" w:rsidRPr="00B81F46">
                  <w:rPr>
                    <w:lang w:bidi="es-ES"/>
                  </w:rPr>
                  <w:t>Fecha</w:t>
                </w:r>
              </w:sdtContent>
            </w:sdt>
          </w:p>
        </w:tc>
      </w:tr>
    </w:tbl>
    <w:p w14:paraId="1DBA8D64" w14:textId="77777777" w:rsidR="007C224A" w:rsidRPr="005704DA" w:rsidRDefault="007C224A" w:rsidP="00420AFF">
      <w:pPr>
        <w:rPr>
          <w:sz w:val="16"/>
          <w:szCs w:val="16"/>
        </w:rPr>
      </w:pPr>
    </w:p>
    <w:sectPr w:rsidR="007C224A" w:rsidRPr="005704DA" w:rsidSect="00E46AAC">
      <w:pgSz w:w="16838" w:h="11906" w:orient="landscape" w:code="9"/>
      <w:pgMar w:top="360" w:right="576" w:bottom="360" w:left="36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C42CB" w14:textId="77777777" w:rsidR="00207986" w:rsidRDefault="00207986" w:rsidP="00737BA4">
      <w:r>
        <w:separator/>
      </w:r>
    </w:p>
  </w:endnote>
  <w:endnote w:type="continuationSeparator" w:id="0">
    <w:p w14:paraId="67D040A3" w14:textId="77777777" w:rsidR="00207986" w:rsidRDefault="00207986" w:rsidP="00737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0D39A" w14:textId="77777777" w:rsidR="00207986" w:rsidRDefault="00207986" w:rsidP="00737BA4">
      <w:r>
        <w:separator/>
      </w:r>
    </w:p>
  </w:footnote>
  <w:footnote w:type="continuationSeparator" w:id="0">
    <w:p w14:paraId="2FA025B1" w14:textId="77777777" w:rsidR="00207986" w:rsidRDefault="00207986" w:rsidP="00737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41"/>
    <w:rsid w:val="00027396"/>
    <w:rsid w:val="000F5089"/>
    <w:rsid w:val="00115223"/>
    <w:rsid w:val="00163B0A"/>
    <w:rsid w:val="001901AE"/>
    <w:rsid w:val="001C2951"/>
    <w:rsid w:val="00207986"/>
    <w:rsid w:val="003454A5"/>
    <w:rsid w:val="003841D0"/>
    <w:rsid w:val="00394DB6"/>
    <w:rsid w:val="003A32F0"/>
    <w:rsid w:val="003B69CA"/>
    <w:rsid w:val="003C04A2"/>
    <w:rsid w:val="00406C41"/>
    <w:rsid w:val="004116A1"/>
    <w:rsid w:val="00420AFF"/>
    <w:rsid w:val="00443893"/>
    <w:rsid w:val="00503E33"/>
    <w:rsid w:val="00522670"/>
    <w:rsid w:val="00535C6B"/>
    <w:rsid w:val="005704DA"/>
    <w:rsid w:val="00621E94"/>
    <w:rsid w:val="006846B3"/>
    <w:rsid w:val="00737BA4"/>
    <w:rsid w:val="007C224A"/>
    <w:rsid w:val="007D2BAE"/>
    <w:rsid w:val="00801D5C"/>
    <w:rsid w:val="008B4111"/>
    <w:rsid w:val="00960C39"/>
    <w:rsid w:val="009F3F4A"/>
    <w:rsid w:val="009F40CC"/>
    <w:rsid w:val="00A30856"/>
    <w:rsid w:val="00A52E4B"/>
    <w:rsid w:val="00A94947"/>
    <w:rsid w:val="00B81F46"/>
    <w:rsid w:val="00C21CA1"/>
    <w:rsid w:val="00CA3AF0"/>
    <w:rsid w:val="00CB094A"/>
    <w:rsid w:val="00CF478D"/>
    <w:rsid w:val="00D01BE2"/>
    <w:rsid w:val="00D427FF"/>
    <w:rsid w:val="00D63C8C"/>
    <w:rsid w:val="00DC7DAD"/>
    <w:rsid w:val="00DE3CE7"/>
    <w:rsid w:val="00DF0ACA"/>
    <w:rsid w:val="00DF547F"/>
    <w:rsid w:val="00DF5C31"/>
    <w:rsid w:val="00E06A13"/>
    <w:rsid w:val="00E233DB"/>
    <w:rsid w:val="00E46AAC"/>
    <w:rsid w:val="00E77D55"/>
    <w:rsid w:val="00E87A0F"/>
    <w:rsid w:val="00E968BC"/>
    <w:rsid w:val="00F66D74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E90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83F5E" w:themeColor="accent4"/>
        <w:sz w:val="28"/>
        <w:szCs w:val="28"/>
        <w:lang w:val="es-E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51"/>
  </w:style>
  <w:style w:type="paragraph" w:styleId="Ttulo1">
    <w:name w:val="heading 1"/>
    <w:basedOn w:val="Normal"/>
    <w:next w:val="Normal"/>
    <w:link w:val="Ttulo1Car"/>
    <w:uiPriority w:val="9"/>
    <w:qFormat/>
    <w:rsid w:val="00443893"/>
    <w:pPr>
      <w:spacing w:after="240"/>
      <w:outlineLvl w:val="0"/>
    </w:pPr>
    <w:rPr>
      <w:b/>
      <w:sz w:val="108"/>
      <w:szCs w:val="1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0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43893"/>
    <w:rPr>
      <w:b/>
      <w:sz w:val="108"/>
      <w:szCs w:val="144"/>
    </w:rPr>
  </w:style>
  <w:style w:type="paragraph" w:styleId="Ttulo">
    <w:name w:val="Title"/>
    <w:basedOn w:val="Ttulo1"/>
    <w:next w:val="Normal"/>
    <w:link w:val="TtuloCar"/>
    <w:uiPriority w:val="10"/>
    <w:qFormat/>
    <w:rsid w:val="00F66D74"/>
    <w:pPr>
      <w:spacing w:after="840"/>
      <w:outlineLvl w:val="9"/>
    </w:pPr>
    <w:rPr>
      <w:b w:val="0"/>
      <w:sz w:val="56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66D74"/>
    <w:rPr>
      <w:sz w:val="56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3454A5"/>
    <w:rPr>
      <w:sz w:val="44"/>
    </w:rPr>
  </w:style>
  <w:style w:type="character" w:customStyle="1" w:styleId="SubttuloCar">
    <w:name w:val="Subtítulo Car"/>
    <w:basedOn w:val="Fuentedeprrafopredeter"/>
    <w:link w:val="Subttulo"/>
    <w:uiPriority w:val="11"/>
    <w:rsid w:val="003454A5"/>
    <w:rPr>
      <w:color w:val="583F5E" w:themeColor="accent4"/>
      <w:sz w:val="44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115223"/>
    <w:rPr>
      <w:color w:val="808080"/>
    </w:rPr>
  </w:style>
  <w:style w:type="character" w:styleId="nfasis">
    <w:name w:val="Emphasis"/>
    <w:basedOn w:val="Fuentedeprrafopredeter"/>
    <w:uiPriority w:val="20"/>
    <w:semiHidden/>
    <w:rsid w:val="00DF0ACA"/>
    <w:rPr>
      <w:i/>
      <w:iCs/>
    </w:rPr>
  </w:style>
  <w:style w:type="character" w:styleId="Textoennegrita">
    <w:name w:val="Strong"/>
    <w:basedOn w:val="Fuentedeprrafopredeter"/>
    <w:uiPriority w:val="22"/>
    <w:semiHidden/>
    <w:rsid w:val="00DF0ACA"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rsid w:val="00DF0A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1901AE"/>
    <w:rPr>
      <w:i/>
      <w:iCs/>
      <w:color w:val="404040" w:themeColor="text1" w:themeTint="BF"/>
    </w:rPr>
  </w:style>
  <w:style w:type="character" w:styleId="Ttulodellibro">
    <w:name w:val="Book Title"/>
    <w:basedOn w:val="Fuentedeprrafopredeter"/>
    <w:uiPriority w:val="33"/>
    <w:semiHidden/>
    <w:rsid w:val="00DF0ACA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35C6B"/>
  </w:style>
  <w:style w:type="paragraph" w:styleId="Piedepgina">
    <w:name w:val="footer"/>
    <w:basedOn w:val="Normal"/>
    <w:link w:val="PiedepginaC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3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User\AppData\Roaming\Microsoft\Templates\Certificado%20de%20reconocimiento%20para%20profesionales%20administrativ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C1151EDAFF4ECB9EB444373A24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B18F1-D08C-46E0-A8D6-E33587B95145}"/>
      </w:docPartPr>
      <w:docPartBody>
        <w:p w:rsidR="00000000" w:rsidRDefault="00B76395">
          <w:pPr>
            <w:pStyle w:val="88C1151EDAFF4ECB9EB444373A24E839"/>
          </w:pPr>
          <w:r w:rsidRPr="00115223">
            <w:rPr>
              <w:lang w:bidi="es-ES"/>
            </w:rPr>
            <w:t>Certificado de reconocimiento</w:t>
          </w:r>
        </w:p>
      </w:docPartBody>
    </w:docPart>
    <w:docPart>
      <w:docPartPr>
        <w:name w:val="4E35935A966F48399ADAB1D906A67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31DA3-9E89-4BEB-8993-F6A8E6E11967}"/>
      </w:docPartPr>
      <w:docPartBody>
        <w:p w:rsidR="00000000" w:rsidRDefault="00B76395">
          <w:pPr>
            <w:pStyle w:val="4E35935A966F48399ADAB1D906A67264"/>
          </w:pPr>
          <w:r w:rsidRPr="00443893">
            <w:rPr>
              <w:lang w:bidi="es-ES"/>
            </w:rPr>
            <w:t>Otorgado a</w:t>
          </w:r>
        </w:p>
      </w:docPartBody>
    </w:docPart>
    <w:docPart>
      <w:docPartPr>
        <w:name w:val="2D4E471A8A5E491F933FD1CF5822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28131-3112-4F5F-B2F8-9729E6CCC90E}"/>
      </w:docPartPr>
      <w:docPartBody>
        <w:p w:rsidR="00000000" w:rsidRDefault="00B76395">
          <w:pPr>
            <w:pStyle w:val="2D4E471A8A5E491F933FD1CF5822021B"/>
          </w:pPr>
          <w:r w:rsidRPr="00115223">
            <w:rPr>
              <w:lang w:bidi="es-ES"/>
            </w:rPr>
            <w:t>Gracias por su rendimiento estelar.</w:t>
          </w:r>
        </w:p>
      </w:docPartBody>
    </w:docPart>
    <w:docPart>
      <w:docPartPr>
        <w:name w:val="6AA8D23C1F64471EACFE4661A3652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05260-435B-42E2-840F-3B0133587910}"/>
      </w:docPartPr>
      <w:docPartBody>
        <w:p w:rsidR="00000000" w:rsidRDefault="00B76395">
          <w:pPr>
            <w:pStyle w:val="6AA8D23C1F64471EACFE4661A3652AA2"/>
          </w:pPr>
          <w:r w:rsidRPr="00B81F46">
            <w:rPr>
              <w:lang w:bidi="es-ES"/>
            </w:rPr>
            <w:t>Claudia Olivares, jefa de operaciones</w:t>
          </w:r>
        </w:p>
      </w:docPartBody>
    </w:docPart>
    <w:docPart>
      <w:docPartPr>
        <w:name w:val="6CE9D30EB99A4A079A23D34D88AA8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D1619-2FC6-4D95-B01D-E60313FED653}"/>
      </w:docPartPr>
      <w:docPartBody>
        <w:p w:rsidR="00000000" w:rsidRDefault="00B76395">
          <w:pPr>
            <w:pStyle w:val="6CE9D30EB99A4A079A23D34D88AA8962"/>
          </w:pPr>
          <w:r w:rsidRPr="00B81F46">
            <w:rPr>
              <w:lang w:bidi="es-ES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95"/>
    <w:rsid w:val="00B7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8C1151EDAFF4ECB9EB444373A24E839">
    <w:name w:val="88C1151EDAFF4ECB9EB444373A24E839"/>
  </w:style>
  <w:style w:type="paragraph" w:customStyle="1" w:styleId="4E35935A966F48399ADAB1D906A67264">
    <w:name w:val="4E35935A966F48399ADAB1D906A67264"/>
  </w:style>
  <w:style w:type="paragraph" w:customStyle="1" w:styleId="A5B606E8B36B4A16829AED8E0FE57B76">
    <w:name w:val="A5B606E8B36B4A16829AED8E0FE57B76"/>
  </w:style>
  <w:style w:type="paragraph" w:customStyle="1" w:styleId="2D4E471A8A5E491F933FD1CF5822021B">
    <w:name w:val="2D4E471A8A5E491F933FD1CF5822021B"/>
  </w:style>
  <w:style w:type="paragraph" w:customStyle="1" w:styleId="6AA8D23C1F64471EACFE4661A3652AA2">
    <w:name w:val="6AA8D23C1F64471EACFE4661A3652AA2"/>
  </w:style>
  <w:style w:type="paragraph" w:customStyle="1" w:styleId="6CE9D30EB99A4A079A23D34D88AA8962">
    <w:name w:val="6CE9D30EB99A4A079A23D34D88AA89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E17E6A"/>
      </a:accent3>
      <a:accent4>
        <a:srgbClr val="583F5E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8">
      <a:majorFont>
        <a:latin typeface="Tw Cen MT"/>
        <a:ea typeface=""/>
        <a:cs typeface=""/>
      </a:majorFont>
      <a:minorFont>
        <a:latin typeface="Tw Cen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FA4096-3C5F-4F82-BDF3-A012030D3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68DE97-F6E6-441B-9246-2B9A201DE188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64C2C94-6981-4136-997F-846FB44B33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45F4B9-362F-4175-9A9F-7FD57AAAB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reconocimiento para profesionales administrativos.dotx</Template>
  <TotalTime>0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2024-06-29T17:54:00Z</dcterms:created>
  <dcterms:modified xsi:type="dcterms:W3CDTF">2024-06-29T17:59:00Z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