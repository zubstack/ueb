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7D2A" w14:textId="675CC2E5" w:rsidR="00D077E9" w:rsidRDefault="00A0244B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C02799C" wp14:editId="45B73980">
                <wp:simplePos x="0" y="0"/>
                <wp:positionH relativeFrom="column">
                  <wp:posOffset>-209349</wp:posOffset>
                </wp:positionH>
                <wp:positionV relativeFrom="page">
                  <wp:posOffset>938463</wp:posOffset>
                </wp:positionV>
                <wp:extent cx="3938905" cy="7125168"/>
                <wp:effectExtent l="19050" t="19050" r="23495" b="1905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71251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CC271" id="Rectángulo 3" o:spid="_x0000_s1026" alt="rectángulo blanco para texto en portada" style="position:absolute;margin-left:-16.5pt;margin-top:73.9pt;width:310.15pt;height:561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" fillcolor="white [3212]" strokeweight="2.5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69F5EDC7" wp14:editId="61022216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0652B" w14:textId="6BAEE605" w:rsidR="00AB02A7" w:rsidRDefault="00A0244B" w:rsidP="00A0244B">
      <w:pPr>
        <w:spacing w:after="20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75637" wp14:editId="270A32BA">
                <wp:simplePos x="0" y="0"/>
                <wp:positionH relativeFrom="column">
                  <wp:posOffset>4378960</wp:posOffset>
                </wp:positionH>
                <wp:positionV relativeFrom="paragraph">
                  <wp:posOffset>7856654</wp:posOffset>
                </wp:positionV>
                <wp:extent cx="1916264" cy="898497"/>
                <wp:effectExtent l="0" t="0" r="825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4" cy="898497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22254A7E" w14:textId="77777777" w:rsidR="00A0244B" w:rsidRDefault="00A0244B" w:rsidP="00A024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75637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344.8pt;margin-top:618.65pt;width:150.9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" stroked="f" strokeweight=".5pt">
                <v:fill r:id="rId10" o:title="" recolor="t" rotate="t" type="frame"/>
                <v:textbox>
                  <w:txbxContent>
                    <w:p w14:paraId="22254A7E" w14:textId="77777777" w:rsidR="00A0244B" w:rsidRDefault="00A0244B" w:rsidP="00A0244B"/>
                  </w:txbxContent>
                </v:textbox>
              </v:shape>
            </w:pict>
          </mc:Fallback>
        </mc:AlternateContent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8751D6" wp14:editId="5A156C4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A390F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" fillcolor="#393737 [814]" stroked="f" strokeweight="2pt">
                <w10:wrap anchory="page"/>
              </v:rect>
            </w:pict>
          </mc:Fallback>
        </mc:AlternateContent>
      </w:r>
    </w:p>
    <w:p w14:paraId="4376475F" w14:textId="2FBB3A8A" w:rsidR="00921E5F" w:rsidRDefault="004158EA" w:rsidP="00A0244B">
      <w:pPr>
        <w:spacing w:after="20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1EDDE" wp14:editId="12846746">
                <wp:simplePos x="0" y="0"/>
                <wp:positionH relativeFrom="column">
                  <wp:posOffset>34925</wp:posOffset>
                </wp:positionH>
                <wp:positionV relativeFrom="paragraph">
                  <wp:posOffset>13105</wp:posOffset>
                </wp:positionV>
                <wp:extent cx="3455581" cy="6733309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581" cy="6733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36AEE0" w14:textId="3FE64F8C" w:rsidR="00BD7A0D" w:rsidRPr="00921E5F" w:rsidRDefault="00BD7A0D" w:rsidP="00921E5F">
                            <w:pPr>
                              <w:jc w:val="center"/>
                              <w:rPr>
                                <w:caps/>
                                <w:noProof/>
                                <w:color w:val="auto"/>
                                <w:szCs w:val="28"/>
                              </w:rPr>
                            </w:pPr>
                            <w:r w:rsidRPr="00BD7A0D">
                              <w:rPr>
                                <w:caps/>
                                <w:noProof/>
                                <w:color w:val="auto"/>
                                <w:szCs w:val="28"/>
                              </w:rPr>
                              <w:t>Algo</w:t>
                            </w:r>
                            <w:r w:rsidR="00EB63BA">
                              <w:rPr>
                                <w:caps/>
                                <w:noProof/>
                                <w:color w:val="auto"/>
                                <w:szCs w:val="28"/>
                              </w:rPr>
                              <w:t>Ri</w:t>
                            </w:r>
                            <w:r w:rsidRPr="00BD7A0D">
                              <w:rPr>
                                <w:caps/>
                                <w:noProof/>
                                <w:color w:val="auto"/>
                                <w:szCs w:val="28"/>
                              </w:rPr>
                              <w:t>tmos y lÓgica de programaciÓn</w:t>
                            </w:r>
                          </w:p>
                          <w:p w14:paraId="1E83400D" w14:textId="77777777" w:rsidR="00921E5F" w:rsidRDefault="00921E5F" w:rsidP="00BD7A0D">
                            <w:pPr>
                              <w:jc w:val="center"/>
                              <w:rPr>
                                <w:noProof/>
                                <w:sz w:val="52"/>
                                <w:szCs w:val="52"/>
                              </w:rPr>
                            </w:pPr>
                          </w:p>
                          <w:p w14:paraId="32294CAD" w14:textId="4588050D" w:rsidR="00A0244B" w:rsidRDefault="00A0244B" w:rsidP="00BD7A0D">
                            <w:pPr>
                              <w:jc w:val="center"/>
                              <w:rPr>
                                <w:noProof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noProof/>
                                <w:sz w:val="52"/>
                                <w:szCs w:val="52"/>
                              </w:rPr>
                              <w:t>TEMA: LENGUAJES DE ALTO NIVEL</w:t>
                            </w:r>
                          </w:p>
                          <w:p w14:paraId="2C55EE31" w14:textId="77777777" w:rsidR="00921E5F" w:rsidRDefault="00921E5F" w:rsidP="00BD7A0D">
                            <w:pPr>
                              <w:jc w:val="center"/>
                              <w:rPr>
                                <w:noProof/>
                                <w:sz w:val="52"/>
                                <w:szCs w:val="52"/>
                              </w:rPr>
                            </w:pPr>
                          </w:p>
                          <w:p w14:paraId="6A70059A" w14:textId="6C641ACF" w:rsidR="00921E5F" w:rsidRPr="00A0244B" w:rsidRDefault="00921E5F" w:rsidP="00BD7A0D">
                            <w:pPr>
                              <w:jc w:val="center"/>
                              <w:rPr>
                                <w:noProof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483EA5" wp14:editId="63B95674">
                                  <wp:extent cx="3264769" cy="1934550"/>
                                  <wp:effectExtent l="0" t="0" r="0" b="8890"/>
                                  <wp:docPr id="16" name="Imagen 16" descr="10 Programming Languages of the Future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10 Programming Languages of the Future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99337" cy="19550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850EC0" w14:textId="2AA21BF0" w:rsidR="00A0244B" w:rsidRDefault="00A0244B" w:rsidP="00BD7A0D">
                            <w:pPr>
                              <w:jc w:val="center"/>
                            </w:pPr>
                          </w:p>
                          <w:p w14:paraId="63E894AA" w14:textId="779FA3AA" w:rsidR="00BD7A0D" w:rsidRDefault="00BD7A0D" w:rsidP="00BD7A0D">
                            <w:pPr>
                              <w:jc w:val="center"/>
                            </w:pPr>
                          </w:p>
                          <w:p w14:paraId="4256B71B" w14:textId="41FFE9A9" w:rsidR="00921E5F" w:rsidRDefault="00921E5F" w:rsidP="00921E5F"/>
                          <w:p w14:paraId="11B3C4C0" w14:textId="77777777" w:rsidR="00921E5F" w:rsidRDefault="00921E5F" w:rsidP="00921E5F"/>
                          <w:p w14:paraId="0737D10D" w14:textId="77777777" w:rsidR="00921E5F" w:rsidRDefault="00921E5F" w:rsidP="00BD7A0D">
                            <w:pPr>
                              <w:jc w:val="center"/>
                            </w:pPr>
                          </w:p>
                          <w:p w14:paraId="5BD49777" w14:textId="6406115C" w:rsidR="00BD7A0D" w:rsidRDefault="00BD7A0D" w:rsidP="00921E5F">
                            <w:r>
                              <w:t xml:space="preserve">INTEGRANTES: </w:t>
                            </w:r>
                          </w:p>
                          <w:p w14:paraId="57D4D894" w14:textId="5F78B9BD" w:rsidR="00921E5F" w:rsidRPr="00921E5F" w:rsidRDefault="00921E5F" w:rsidP="00921E5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auto"/>
                              </w:rPr>
                            </w:pPr>
                            <w:r w:rsidRPr="00921E5F">
                              <w:rPr>
                                <w:color w:val="auto"/>
                              </w:rPr>
                              <w:t>Ariel Alejandro Calderón</w:t>
                            </w:r>
                          </w:p>
                          <w:p w14:paraId="399E2D40" w14:textId="785B0E86" w:rsidR="00921E5F" w:rsidRPr="00921E5F" w:rsidRDefault="00921E5F" w:rsidP="00921E5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auto"/>
                              </w:rPr>
                            </w:pPr>
                            <w:r w:rsidRPr="00921E5F">
                              <w:rPr>
                                <w:color w:val="auto"/>
                              </w:rPr>
                              <w:t>Jacson Antonio Narváez</w:t>
                            </w:r>
                          </w:p>
                          <w:p w14:paraId="1A5217B6" w14:textId="77777777" w:rsidR="00BD7A0D" w:rsidRDefault="00BD7A0D" w:rsidP="00BD7A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1EDDE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margin-left:2.75pt;margin-top:1.05pt;width:272.1pt;height:53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" fillcolor="white [3201]" stroked="f" strokeweight=".5pt">
                <v:textbox>
                  <w:txbxContent>
                    <w:p w14:paraId="0E36AEE0" w14:textId="3FE64F8C" w:rsidR="00BD7A0D" w:rsidRPr="00921E5F" w:rsidRDefault="00BD7A0D" w:rsidP="00921E5F">
                      <w:pPr>
                        <w:jc w:val="center"/>
                        <w:rPr>
                          <w:caps/>
                          <w:noProof/>
                          <w:color w:val="auto"/>
                          <w:szCs w:val="28"/>
                        </w:rPr>
                      </w:pPr>
                      <w:r w:rsidRPr="00BD7A0D">
                        <w:rPr>
                          <w:caps/>
                          <w:noProof/>
                          <w:color w:val="auto"/>
                          <w:szCs w:val="28"/>
                        </w:rPr>
                        <w:t>Algo</w:t>
                      </w:r>
                      <w:r w:rsidR="00EB63BA">
                        <w:rPr>
                          <w:caps/>
                          <w:noProof/>
                          <w:color w:val="auto"/>
                          <w:szCs w:val="28"/>
                        </w:rPr>
                        <w:t>Ri</w:t>
                      </w:r>
                      <w:r w:rsidRPr="00BD7A0D">
                        <w:rPr>
                          <w:caps/>
                          <w:noProof/>
                          <w:color w:val="auto"/>
                          <w:szCs w:val="28"/>
                        </w:rPr>
                        <w:t>tmos y lÓgica de programaciÓn</w:t>
                      </w:r>
                    </w:p>
                    <w:p w14:paraId="1E83400D" w14:textId="77777777" w:rsidR="00921E5F" w:rsidRDefault="00921E5F" w:rsidP="00BD7A0D">
                      <w:pPr>
                        <w:jc w:val="center"/>
                        <w:rPr>
                          <w:noProof/>
                          <w:sz w:val="52"/>
                          <w:szCs w:val="52"/>
                        </w:rPr>
                      </w:pPr>
                    </w:p>
                    <w:p w14:paraId="32294CAD" w14:textId="4588050D" w:rsidR="00A0244B" w:rsidRDefault="00A0244B" w:rsidP="00BD7A0D">
                      <w:pPr>
                        <w:jc w:val="center"/>
                        <w:rPr>
                          <w:noProof/>
                          <w:sz w:val="52"/>
                          <w:szCs w:val="52"/>
                        </w:rPr>
                      </w:pPr>
                      <w:r>
                        <w:rPr>
                          <w:noProof/>
                          <w:sz w:val="52"/>
                          <w:szCs w:val="52"/>
                        </w:rPr>
                        <w:t>TEMA: LENGUAJES DE ALTO NIVEL</w:t>
                      </w:r>
                    </w:p>
                    <w:p w14:paraId="2C55EE31" w14:textId="77777777" w:rsidR="00921E5F" w:rsidRDefault="00921E5F" w:rsidP="00BD7A0D">
                      <w:pPr>
                        <w:jc w:val="center"/>
                        <w:rPr>
                          <w:noProof/>
                          <w:sz w:val="52"/>
                          <w:szCs w:val="52"/>
                        </w:rPr>
                      </w:pPr>
                    </w:p>
                    <w:p w14:paraId="6A70059A" w14:textId="6C641ACF" w:rsidR="00921E5F" w:rsidRPr="00A0244B" w:rsidRDefault="00921E5F" w:rsidP="00BD7A0D">
                      <w:pPr>
                        <w:jc w:val="center"/>
                        <w:rPr>
                          <w:noProof/>
                          <w:sz w:val="52"/>
                          <w:szCs w:val="5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483EA5" wp14:editId="63B95674">
                            <wp:extent cx="3264769" cy="1934550"/>
                            <wp:effectExtent l="0" t="0" r="0" b="8890"/>
                            <wp:docPr id="16" name="Imagen 16" descr="10 Programming Languages of the Future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10 Programming Languages of the Future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99337" cy="19550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850EC0" w14:textId="2AA21BF0" w:rsidR="00A0244B" w:rsidRDefault="00A0244B" w:rsidP="00BD7A0D">
                      <w:pPr>
                        <w:jc w:val="center"/>
                      </w:pPr>
                    </w:p>
                    <w:p w14:paraId="63E894AA" w14:textId="779FA3AA" w:rsidR="00BD7A0D" w:rsidRDefault="00BD7A0D" w:rsidP="00BD7A0D">
                      <w:pPr>
                        <w:jc w:val="center"/>
                      </w:pPr>
                    </w:p>
                    <w:p w14:paraId="4256B71B" w14:textId="41FFE9A9" w:rsidR="00921E5F" w:rsidRDefault="00921E5F" w:rsidP="00921E5F"/>
                    <w:p w14:paraId="11B3C4C0" w14:textId="77777777" w:rsidR="00921E5F" w:rsidRDefault="00921E5F" w:rsidP="00921E5F"/>
                    <w:p w14:paraId="0737D10D" w14:textId="77777777" w:rsidR="00921E5F" w:rsidRDefault="00921E5F" w:rsidP="00BD7A0D">
                      <w:pPr>
                        <w:jc w:val="center"/>
                      </w:pPr>
                    </w:p>
                    <w:p w14:paraId="5BD49777" w14:textId="6406115C" w:rsidR="00BD7A0D" w:rsidRDefault="00BD7A0D" w:rsidP="00921E5F">
                      <w:r>
                        <w:t xml:space="preserve">INTEGRANTES: </w:t>
                      </w:r>
                    </w:p>
                    <w:p w14:paraId="57D4D894" w14:textId="5F78B9BD" w:rsidR="00921E5F" w:rsidRPr="00921E5F" w:rsidRDefault="00921E5F" w:rsidP="00921E5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auto"/>
                        </w:rPr>
                      </w:pPr>
                      <w:r w:rsidRPr="00921E5F">
                        <w:rPr>
                          <w:color w:val="auto"/>
                        </w:rPr>
                        <w:t>Ariel Alejandro Calderón</w:t>
                      </w:r>
                    </w:p>
                    <w:p w14:paraId="399E2D40" w14:textId="785B0E86" w:rsidR="00921E5F" w:rsidRPr="00921E5F" w:rsidRDefault="00921E5F" w:rsidP="00921E5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auto"/>
                        </w:rPr>
                      </w:pPr>
                      <w:r w:rsidRPr="00921E5F">
                        <w:rPr>
                          <w:color w:val="auto"/>
                        </w:rPr>
                        <w:t>Jacson Antonio Narváez</w:t>
                      </w:r>
                    </w:p>
                    <w:p w14:paraId="1A5217B6" w14:textId="77777777" w:rsidR="00BD7A0D" w:rsidRDefault="00BD7A0D" w:rsidP="00BD7A0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BAF14AE" w14:textId="77777777" w:rsidR="00921E5F" w:rsidRDefault="00921E5F">
      <w:pPr>
        <w:spacing w:after="200"/>
        <w:rPr>
          <w:noProof/>
        </w:rPr>
      </w:pPr>
      <w:r>
        <w:rPr>
          <w:noProof/>
        </w:rPr>
        <w:br w:type="page"/>
      </w:r>
    </w:p>
    <w:p w14:paraId="1C3C68E3" w14:textId="1168340E" w:rsidR="00921E5F" w:rsidRPr="001369F7" w:rsidRDefault="00921E5F" w:rsidP="00921E5F">
      <w:pPr>
        <w:spacing w:after="200"/>
        <w:rPr>
          <w:caps/>
          <w:noProof/>
          <w:sz w:val="36"/>
          <w:szCs w:val="36"/>
        </w:rPr>
      </w:pPr>
      <w:r w:rsidRPr="001369F7">
        <w:rPr>
          <w:caps/>
          <w:noProof/>
          <w:sz w:val="36"/>
          <w:szCs w:val="36"/>
        </w:rPr>
        <w:lastRenderedPageBreak/>
        <w:t xml:space="preserve">Introducción </w:t>
      </w:r>
    </w:p>
    <w:p w14:paraId="4B1AFD96" w14:textId="7179A1E9" w:rsidR="00921E5F" w:rsidRDefault="00921E5F" w:rsidP="00921E5F">
      <w:pPr>
        <w:spacing w:after="200"/>
        <w:rPr>
          <w:b w:val="0"/>
          <w:bCs/>
          <w:noProof/>
          <w:color w:val="auto"/>
        </w:rPr>
      </w:pPr>
      <w:r w:rsidRPr="00921E5F">
        <w:rPr>
          <w:b w:val="0"/>
          <w:bCs/>
          <w:noProof/>
          <w:color w:val="auto"/>
        </w:rPr>
        <w:t>Los lenguajes de programación de alto nivel son aquellos diseñados para ser más accesibles y comprensibles para los humanos, en contraste con los lenguajes de bajo nivel que están más cerca del lenguaje de máquina. Estos lenguajes están destinados a facilitar la escritura de programas, permitiendo a los desarrolladores expresar conceptos de manera más clara y concisa.</w:t>
      </w:r>
    </w:p>
    <w:p w14:paraId="6245667F" w14:textId="77777777" w:rsidR="00921E5F" w:rsidRPr="00921E5F" w:rsidRDefault="00921E5F" w:rsidP="00921E5F">
      <w:pPr>
        <w:spacing w:after="200"/>
        <w:rPr>
          <w:b w:val="0"/>
          <w:bCs/>
          <w:noProof/>
          <w:color w:val="auto"/>
        </w:rPr>
      </w:pPr>
    </w:p>
    <w:p w14:paraId="5EEA85D5" w14:textId="7B295F9A" w:rsidR="00921E5F" w:rsidRPr="001369F7" w:rsidRDefault="00921E5F" w:rsidP="00921E5F">
      <w:pPr>
        <w:spacing w:after="200"/>
        <w:rPr>
          <w:caps/>
          <w:noProof/>
          <w:sz w:val="36"/>
          <w:szCs w:val="36"/>
        </w:rPr>
      </w:pPr>
      <w:r w:rsidRPr="001369F7">
        <w:rPr>
          <w:caps/>
          <w:noProof/>
          <w:sz w:val="36"/>
          <w:szCs w:val="36"/>
        </w:rPr>
        <w:t>Caracteristicas de los lenguajes de alto nivel</w:t>
      </w:r>
    </w:p>
    <w:p w14:paraId="661D20A2" w14:textId="77777777" w:rsidR="00921E5F" w:rsidRPr="00921E5F" w:rsidRDefault="00921E5F" w:rsidP="00921E5F">
      <w:pPr>
        <w:spacing w:after="200"/>
        <w:rPr>
          <w:b w:val="0"/>
          <w:bCs/>
          <w:noProof/>
          <w:color w:val="auto"/>
        </w:rPr>
      </w:pPr>
      <w:r w:rsidRPr="00921E5F">
        <w:rPr>
          <w:noProof/>
          <w:color w:val="auto"/>
        </w:rPr>
        <w:t>Abstracción:</w:t>
      </w:r>
      <w:r w:rsidRPr="00921E5F">
        <w:rPr>
          <w:b w:val="0"/>
          <w:bCs/>
          <w:noProof/>
          <w:color w:val="auto"/>
        </w:rPr>
        <w:t xml:space="preserve"> Los lenguajes de alto nivel permiten a los programadores trabajar a un nivel de abstracción más alto, lo que significa que pueden enfocarse en los conceptos y la lógica del problema en lugar de en los detalles de bajo nivel del hardware.</w:t>
      </w:r>
    </w:p>
    <w:p w14:paraId="0679C20B" w14:textId="77777777" w:rsidR="00921E5F" w:rsidRPr="00921E5F" w:rsidRDefault="00921E5F" w:rsidP="00921E5F">
      <w:pPr>
        <w:spacing w:after="200"/>
        <w:rPr>
          <w:b w:val="0"/>
          <w:bCs/>
          <w:noProof/>
          <w:color w:val="auto"/>
        </w:rPr>
      </w:pPr>
      <w:r w:rsidRPr="00921E5F">
        <w:rPr>
          <w:noProof/>
          <w:color w:val="auto"/>
        </w:rPr>
        <w:t>Portabilidad:</w:t>
      </w:r>
      <w:r w:rsidRPr="00921E5F">
        <w:rPr>
          <w:b w:val="0"/>
          <w:bCs/>
          <w:noProof/>
          <w:color w:val="auto"/>
        </w:rPr>
        <w:t xml:space="preserve"> Estos lenguajes están diseñados para ser independientes de la plataforma, lo que significa que los programas escritos en un lenguaje de alto nivel pueden ejecutarse en diferentes sistemas operativos y arquitecturas de hardware con mínimas modificaciones.</w:t>
      </w:r>
    </w:p>
    <w:p w14:paraId="0815D5A6" w14:textId="77777777" w:rsidR="00921E5F" w:rsidRPr="00921E5F" w:rsidRDefault="00921E5F" w:rsidP="00921E5F">
      <w:pPr>
        <w:spacing w:after="200"/>
        <w:rPr>
          <w:b w:val="0"/>
          <w:bCs/>
          <w:noProof/>
          <w:color w:val="auto"/>
        </w:rPr>
      </w:pPr>
      <w:r w:rsidRPr="00921E5F">
        <w:rPr>
          <w:noProof/>
          <w:color w:val="auto"/>
        </w:rPr>
        <w:t>Legibilidad:</w:t>
      </w:r>
      <w:r w:rsidRPr="00921E5F">
        <w:rPr>
          <w:b w:val="0"/>
          <w:bCs/>
          <w:noProof/>
          <w:color w:val="auto"/>
        </w:rPr>
        <w:t xml:space="preserve"> Los lenguajes de alto nivel suelen tener una sintaxis más clara y legible, lo que facilita la comprensión del código tanto para el programador que lo escribe como para otros que puedan necesitar trabajarlo en el futuro.</w:t>
      </w:r>
    </w:p>
    <w:p w14:paraId="48B1F6E1" w14:textId="77777777" w:rsidR="00921E5F" w:rsidRPr="00921E5F" w:rsidRDefault="00921E5F" w:rsidP="00921E5F">
      <w:pPr>
        <w:spacing w:after="200"/>
        <w:rPr>
          <w:b w:val="0"/>
          <w:bCs/>
          <w:noProof/>
          <w:color w:val="auto"/>
        </w:rPr>
      </w:pPr>
      <w:r w:rsidRPr="00921E5F">
        <w:rPr>
          <w:noProof/>
          <w:color w:val="auto"/>
        </w:rPr>
        <w:t>Productividad:</w:t>
      </w:r>
      <w:r w:rsidRPr="00921E5F">
        <w:rPr>
          <w:b w:val="0"/>
          <w:bCs/>
          <w:noProof/>
          <w:color w:val="auto"/>
        </w:rPr>
        <w:t xml:space="preserve"> Al ofrecer construcciones y funciones de alto nivel, estos lenguajes pueden acelerar el proceso de desarrollo de software, permitiendo a los programadores escribir y mantener código de manera más eficiente.</w:t>
      </w:r>
    </w:p>
    <w:p w14:paraId="77DCB8F2" w14:textId="6548BF8D" w:rsidR="00921E5F" w:rsidRDefault="00921E5F" w:rsidP="00921E5F">
      <w:pPr>
        <w:spacing w:after="200"/>
        <w:rPr>
          <w:b w:val="0"/>
          <w:bCs/>
          <w:noProof/>
          <w:color w:val="auto"/>
        </w:rPr>
      </w:pPr>
      <w:r w:rsidRPr="00921E5F">
        <w:rPr>
          <w:noProof/>
          <w:color w:val="auto"/>
        </w:rPr>
        <w:t>Variedad:</w:t>
      </w:r>
      <w:r w:rsidRPr="00921E5F">
        <w:rPr>
          <w:b w:val="0"/>
          <w:bCs/>
          <w:noProof/>
          <w:color w:val="auto"/>
        </w:rPr>
        <w:t xml:space="preserve"> Existe una amplia variedad de lenguajes de alto nivel, cada uno con sus propias características y fortalezas. Algunos están especializados en áreas específicas como la ciencia de datos, el desarrollo web o los sistemas embebidos, mientras que otros son más generalistas y se utilizan en una amplia gama de aplicaciones.</w:t>
      </w:r>
    </w:p>
    <w:p w14:paraId="32E95FA3" w14:textId="3E06D1C6" w:rsidR="00921E5F" w:rsidRDefault="00921E5F" w:rsidP="00921E5F">
      <w:pPr>
        <w:spacing w:after="200"/>
        <w:rPr>
          <w:b w:val="0"/>
          <w:bCs/>
          <w:noProof/>
          <w:color w:val="auto"/>
        </w:rPr>
      </w:pPr>
    </w:p>
    <w:p w14:paraId="1B6B7F38" w14:textId="77777777" w:rsidR="00921E5F" w:rsidRDefault="00921E5F">
      <w:pPr>
        <w:spacing w:after="200"/>
        <w:rPr>
          <w:noProof/>
          <w:color w:val="auto"/>
        </w:rPr>
      </w:pPr>
      <w:r>
        <w:rPr>
          <w:noProof/>
          <w:color w:val="auto"/>
        </w:rPr>
        <w:br w:type="page"/>
      </w:r>
    </w:p>
    <w:p w14:paraId="327C3524" w14:textId="040BBD3A" w:rsidR="00921E5F" w:rsidRPr="001369F7" w:rsidRDefault="00921E5F" w:rsidP="00921E5F">
      <w:pPr>
        <w:spacing w:after="200"/>
        <w:rPr>
          <w:noProof/>
          <w:sz w:val="36"/>
          <w:szCs w:val="36"/>
        </w:rPr>
      </w:pPr>
      <w:r w:rsidRPr="001369F7">
        <w:rPr>
          <w:noProof/>
          <w:sz w:val="36"/>
          <w:szCs w:val="36"/>
        </w:rPr>
        <w:lastRenderedPageBreak/>
        <w:t>TypeScript: Un Lenguaje de Programación Potenciado por Tipos</w:t>
      </w:r>
    </w:p>
    <w:p w14:paraId="75C9AE12" w14:textId="77777777" w:rsidR="001369F7" w:rsidRDefault="001369F7" w:rsidP="00921E5F">
      <w:pPr>
        <w:spacing w:after="200"/>
        <w:rPr>
          <w:b w:val="0"/>
          <w:bCs/>
          <w:noProof/>
          <w:color w:val="auto"/>
        </w:rPr>
      </w:pPr>
    </w:p>
    <w:p w14:paraId="593D8C7C" w14:textId="4E42DA9E" w:rsidR="001369F7" w:rsidRDefault="001369F7" w:rsidP="00921E5F">
      <w:pPr>
        <w:spacing w:after="200"/>
        <w:rPr>
          <w:b w:val="0"/>
          <w:bCs/>
          <w:noProof/>
          <w:color w:val="auto"/>
        </w:rPr>
        <w:sectPr w:rsidR="001369F7" w:rsidSect="004158EA">
          <w:headerReference w:type="default" r:id="rId12"/>
          <w:pgSz w:w="11906" w:h="16838" w:code="9"/>
          <w:pgMar w:top="720" w:right="936" w:bottom="720" w:left="936" w:header="0" w:footer="289" w:gutter="0"/>
          <w:pgBorders w:display="not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82"/>
        </w:sectPr>
      </w:pPr>
    </w:p>
    <w:p w14:paraId="384FE6C6" w14:textId="6C550288" w:rsidR="001369F7" w:rsidRDefault="00921E5F" w:rsidP="00921E5F">
      <w:pPr>
        <w:spacing w:after="200"/>
        <w:rPr>
          <w:b w:val="0"/>
          <w:bCs/>
          <w:noProof/>
          <w:color w:val="auto"/>
        </w:rPr>
      </w:pPr>
      <w:r w:rsidRPr="00921E5F">
        <w:rPr>
          <w:b w:val="0"/>
          <w:bCs/>
          <w:noProof/>
          <w:color w:val="auto"/>
        </w:rPr>
        <w:t xml:space="preserve">TypeScript es un lenguaje de programación de alto nivel que ha ganado popularidad rápidamente en la comunidad de desarrollo de software. Desarrollado por Microsoft, TypeScript es un </w:t>
      </w:r>
      <w:r w:rsidRPr="001369F7">
        <w:rPr>
          <w:noProof/>
          <w:color w:val="auto"/>
        </w:rPr>
        <w:t>superconjunto tipado</w:t>
      </w:r>
      <w:r w:rsidRPr="00921E5F">
        <w:rPr>
          <w:b w:val="0"/>
          <w:bCs/>
          <w:noProof/>
          <w:color w:val="auto"/>
        </w:rPr>
        <w:t xml:space="preserve"> de JavaScript, lo que significa que cualquier código JavaScript es código TypeScript válido. </w:t>
      </w:r>
    </w:p>
    <w:p w14:paraId="187C9708" w14:textId="5A3C1F1F" w:rsidR="001369F7" w:rsidRDefault="001369F7" w:rsidP="001369F7">
      <w:pPr>
        <w:spacing w:after="200"/>
        <w:rPr>
          <w:b w:val="0"/>
          <w:bCs/>
          <w:noProof/>
          <w:color w:val="auto"/>
        </w:rPr>
        <w:sectPr w:rsidR="001369F7" w:rsidSect="004158EA">
          <w:type w:val="continuous"/>
          <w:pgSz w:w="11906" w:h="16838" w:code="9"/>
          <w:pgMar w:top="720" w:right="936" w:bottom="720" w:left="936" w:header="0" w:footer="28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num="2" w:space="720"/>
          <w:docGrid w:linePitch="382"/>
        </w:sectPr>
      </w:pPr>
      <w:r>
        <w:rPr>
          <w:b w:val="0"/>
          <w:bCs/>
          <w:noProof/>
          <w:color w:val="auto"/>
        </w:rPr>
        <w:drawing>
          <wp:inline distT="0" distB="0" distL="0" distR="0" wp14:anchorId="4F82C300" wp14:editId="5BFF0A09">
            <wp:extent cx="2117558" cy="1804244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966" cy="182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A7D9" w14:textId="5919F102" w:rsidR="001369F7" w:rsidRDefault="001369F7" w:rsidP="00921E5F">
      <w:pPr>
        <w:spacing w:after="200"/>
        <w:rPr>
          <w:b w:val="0"/>
          <w:bCs/>
          <w:noProof/>
          <w:color w:val="auto"/>
        </w:rPr>
      </w:pPr>
      <w:r w:rsidRPr="00921E5F">
        <w:rPr>
          <w:b w:val="0"/>
          <w:bCs/>
          <w:noProof/>
          <w:color w:val="auto"/>
        </w:rPr>
        <w:t xml:space="preserve">TypeScript </w:t>
      </w:r>
      <w:r>
        <w:rPr>
          <w:b w:val="0"/>
          <w:bCs/>
          <w:noProof/>
          <w:color w:val="auto"/>
        </w:rPr>
        <w:t>complementa a Javascript con</w:t>
      </w:r>
      <w:r w:rsidRPr="00921E5F">
        <w:rPr>
          <w:b w:val="0"/>
          <w:bCs/>
          <w:noProof/>
          <w:color w:val="auto"/>
        </w:rPr>
        <w:t xml:space="preserve"> su sistema de </w:t>
      </w:r>
      <w:r w:rsidRPr="001369F7">
        <w:rPr>
          <w:noProof/>
          <w:color w:val="auto"/>
        </w:rPr>
        <w:t>tipos estáticos</w:t>
      </w:r>
      <w:r w:rsidRPr="00921E5F">
        <w:rPr>
          <w:b w:val="0"/>
          <w:bCs/>
          <w:noProof/>
          <w:color w:val="auto"/>
        </w:rPr>
        <w:t>. Al permitir a los desarrolladores definir tipos para variables, parámetros de función y otros elementos del código, TypeScript brinda una mayor seguridad y claridad al código, facilitando su mantenimiento y evolución a lo largo del tiempo.</w:t>
      </w:r>
    </w:p>
    <w:p w14:paraId="68DBC145" w14:textId="152BD5AB" w:rsidR="001369F7" w:rsidRPr="001369F7" w:rsidRDefault="001369F7" w:rsidP="00921E5F">
      <w:pPr>
        <w:spacing w:after="200"/>
        <w:rPr>
          <w:noProof/>
          <w:color w:val="auto"/>
        </w:rPr>
      </w:pPr>
      <w:r w:rsidRPr="001369F7">
        <w:rPr>
          <w:noProof/>
          <w:color w:val="auto"/>
        </w:rPr>
        <w:t>Aplicaciones</w:t>
      </w:r>
    </w:p>
    <w:p w14:paraId="4CC57B63" w14:textId="4B0DC260" w:rsidR="00921E5F" w:rsidRPr="00921E5F" w:rsidRDefault="00921E5F" w:rsidP="00921E5F">
      <w:pPr>
        <w:spacing w:after="200"/>
        <w:rPr>
          <w:b w:val="0"/>
          <w:bCs/>
          <w:noProof/>
          <w:color w:val="auto"/>
        </w:rPr>
      </w:pPr>
      <w:r w:rsidRPr="00921E5F">
        <w:rPr>
          <w:b w:val="0"/>
          <w:bCs/>
          <w:noProof/>
          <w:color w:val="auto"/>
        </w:rPr>
        <w:t xml:space="preserve">Las aplicaciones que utilizan TypeScript abarcan una amplia gama de áreas de desarrollo de software. Desde el desarrollo de </w:t>
      </w:r>
      <w:r w:rsidRPr="001369F7">
        <w:rPr>
          <w:noProof/>
          <w:color w:val="auto"/>
        </w:rPr>
        <w:t>aplicaciones web</w:t>
      </w:r>
      <w:r w:rsidRPr="00921E5F">
        <w:rPr>
          <w:b w:val="0"/>
          <w:bCs/>
          <w:noProof/>
          <w:color w:val="auto"/>
        </w:rPr>
        <w:t xml:space="preserve"> hasta aplicaciones </w:t>
      </w:r>
      <w:r w:rsidRPr="001369F7">
        <w:rPr>
          <w:noProof/>
          <w:color w:val="auto"/>
        </w:rPr>
        <w:t>móviles</w:t>
      </w:r>
      <w:r w:rsidRPr="00921E5F">
        <w:rPr>
          <w:b w:val="0"/>
          <w:bCs/>
          <w:noProof/>
          <w:color w:val="auto"/>
        </w:rPr>
        <w:t xml:space="preserve"> y de </w:t>
      </w:r>
      <w:r w:rsidRPr="001369F7">
        <w:rPr>
          <w:noProof/>
          <w:color w:val="auto"/>
        </w:rPr>
        <w:t>escritorio</w:t>
      </w:r>
      <w:r w:rsidRPr="00921E5F">
        <w:rPr>
          <w:b w:val="0"/>
          <w:bCs/>
          <w:noProof/>
          <w:color w:val="auto"/>
        </w:rPr>
        <w:t xml:space="preserve">, TypeScript se utiliza en proyectos de todo tipo y tamaño. </w:t>
      </w:r>
    </w:p>
    <w:p w14:paraId="4F1B5330" w14:textId="6A1A9497" w:rsidR="00921E5F" w:rsidRDefault="001369F7" w:rsidP="00921E5F">
      <w:pPr>
        <w:spacing w:after="200"/>
        <w:rPr>
          <w:noProof/>
          <w:color w:val="auto"/>
        </w:rPr>
      </w:pPr>
      <w:r w:rsidRPr="001369F7">
        <w:rPr>
          <w:noProof/>
          <w:color w:val="auto"/>
        </w:rPr>
        <w:t>Particularidades</w:t>
      </w:r>
    </w:p>
    <w:p w14:paraId="18C34DE8" w14:textId="482A0B92" w:rsidR="001369F7" w:rsidRPr="001369F7" w:rsidRDefault="001369F7" w:rsidP="001369F7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auto"/>
        </w:rPr>
      </w:pPr>
      <w:r w:rsidRPr="001369F7">
        <w:rPr>
          <w:b w:val="0"/>
          <w:bCs/>
          <w:noProof/>
          <w:color w:val="auto"/>
        </w:rPr>
        <w:t xml:space="preserve">TypeScript ofrece características modernas de </w:t>
      </w:r>
      <w:r w:rsidRPr="001369F7">
        <w:rPr>
          <w:noProof/>
          <w:color w:val="auto"/>
        </w:rPr>
        <w:t>programación orientada a objetos</w:t>
      </w:r>
      <w:r w:rsidRPr="001369F7">
        <w:rPr>
          <w:b w:val="0"/>
          <w:bCs/>
          <w:noProof/>
          <w:color w:val="auto"/>
        </w:rPr>
        <w:t>, como clases, interfaces y herencia.</w:t>
      </w:r>
    </w:p>
    <w:p w14:paraId="4722691A" w14:textId="49042CD7" w:rsidR="001369F7" w:rsidRPr="001369F7" w:rsidRDefault="001369F7" w:rsidP="001369F7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auto"/>
        </w:rPr>
      </w:pPr>
      <w:r w:rsidRPr="001369F7">
        <w:rPr>
          <w:b w:val="0"/>
          <w:bCs/>
          <w:noProof/>
          <w:color w:val="auto"/>
        </w:rPr>
        <w:t xml:space="preserve">Su capacidad para </w:t>
      </w:r>
      <w:r w:rsidRPr="001369F7">
        <w:rPr>
          <w:noProof/>
          <w:color w:val="auto"/>
        </w:rPr>
        <w:t>detectar errores en tiempo de compilación</w:t>
      </w:r>
      <w:r w:rsidRPr="001369F7">
        <w:rPr>
          <w:b w:val="0"/>
          <w:bCs/>
          <w:noProof/>
          <w:color w:val="auto"/>
        </w:rPr>
        <w:t xml:space="preserve"> gracias a la verificación de tipos estáticos lo hace especialmente popular en proyectos grandes y complejos, donde la detección temprana de errores puede ahorrar tiempo y esfuerzo considerable en el proceso de desarrollo.</w:t>
      </w:r>
    </w:p>
    <w:p w14:paraId="26AA5F70" w14:textId="59B4B373" w:rsidR="001369F7" w:rsidRDefault="00921E5F" w:rsidP="001369F7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auto"/>
        </w:rPr>
      </w:pPr>
      <w:r w:rsidRPr="001369F7">
        <w:rPr>
          <w:b w:val="0"/>
          <w:bCs/>
          <w:noProof/>
          <w:color w:val="auto"/>
        </w:rPr>
        <w:t>Dado que TypeScript es un superconjunto de JavaScript, los desarrolladores pueden comenzar a usar</w:t>
      </w:r>
      <w:r w:rsidR="001369F7">
        <w:rPr>
          <w:b w:val="0"/>
          <w:bCs/>
          <w:noProof/>
          <w:color w:val="auto"/>
        </w:rPr>
        <w:t>lo</w:t>
      </w:r>
      <w:r w:rsidRPr="001369F7">
        <w:rPr>
          <w:b w:val="0"/>
          <w:bCs/>
          <w:noProof/>
          <w:color w:val="auto"/>
        </w:rPr>
        <w:t xml:space="preserve"> en proyectos existentes de JavaScript. Esto hace que la adopción de sea fácil y sin problemas para aquellos que ya están familiarizados con JavaScript.</w:t>
      </w:r>
    </w:p>
    <w:p w14:paraId="5432EBDE" w14:textId="78520EF1" w:rsidR="00153A3D" w:rsidRDefault="00153A3D" w:rsidP="00153A3D">
      <w:pPr>
        <w:spacing w:after="200"/>
        <w:rPr>
          <w:b w:val="0"/>
          <w:bCs/>
          <w:noProof/>
          <w:color w:val="auto"/>
        </w:rPr>
      </w:pPr>
    </w:p>
    <w:p w14:paraId="7F141F12" w14:textId="41F8E88E" w:rsidR="00DD5C29" w:rsidRDefault="00DD5C29" w:rsidP="00153A3D">
      <w:pPr>
        <w:spacing w:after="200"/>
        <w:rPr>
          <w:b w:val="0"/>
          <w:bCs/>
          <w:noProof/>
          <w:color w:val="auto"/>
        </w:rPr>
      </w:pPr>
    </w:p>
    <w:p w14:paraId="4B61C1D0" w14:textId="77777777" w:rsidR="0055066B" w:rsidRPr="001369F7" w:rsidRDefault="0055066B" w:rsidP="0055066B">
      <w:pPr>
        <w:spacing w:after="200"/>
        <w:rPr>
          <w:noProof/>
          <w:sz w:val="36"/>
          <w:szCs w:val="36"/>
        </w:rPr>
      </w:pPr>
      <w:r w:rsidRPr="001369F7">
        <w:rPr>
          <w:noProof/>
          <w:sz w:val="36"/>
          <w:szCs w:val="36"/>
        </w:rPr>
        <w:lastRenderedPageBreak/>
        <w:t>Go: Un Lenguaje de Programación Eficiente y Sencillo</w:t>
      </w:r>
    </w:p>
    <w:p w14:paraId="00552567" w14:textId="77777777" w:rsidR="0055066B" w:rsidRDefault="0055066B" w:rsidP="0055066B">
      <w:pPr>
        <w:spacing w:after="200"/>
        <w:rPr>
          <w:b w:val="0"/>
          <w:bCs/>
          <w:noProof/>
          <w:color w:val="auto"/>
        </w:rPr>
      </w:pPr>
    </w:p>
    <w:p w14:paraId="5D8895EA" w14:textId="77777777" w:rsidR="0055066B" w:rsidRDefault="0055066B" w:rsidP="0055066B">
      <w:pPr>
        <w:spacing w:after="200"/>
        <w:rPr>
          <w:b w:val="0"/>
          <w:bCs/>
          <w:noProof/>
          <w:color w:val="auto"/>
        </w:rPr>
        <w:sectPr w:rsidR="0055066B" w:rsidSect="004158EA">
          <w:type w:val="continuous"/>
          <w:pgSz w:w="11906" w:h="16838" w:code="9"/>
          <w:pgMar w:top="720" w:right="936" w:bottom="720" w:left="936" w:header="0" w:footer="28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382"/>
        </w:sectPr>
      </w:pPr>
    </w:p>
    <w:p w14:paraId="5BEC265F" w14:textId="77777777" w:rsidR="0055066B" w:rsidRDefault="0055066B" w:rsidP="0055066B">
      <w:pPr>
        <w:spacing w:after="200"/>
        <w:rPr>
          <w:b w:val="0"/>
          <w:bCs/>
          <w:noProof/>
          <w:color w:val="auto"/>
        </w:rPr>
      </w:pPr>
      <w:r w:rsidRPr="001369F7">
        <w:rPr>
          <w:b w:val="0"/>
          <w:bCs/>
          <w:noProof/>
          <w:color w:val="auto"/>
        </w:rPr>
        <w:t xml:space="preserve">Go, también conocido como Golang, es un lenguaje de programación de código abierto desarrollado por Google. Este lenguaje ha ganado popularidad rápidamente debido a su </w:t>
      </w:r>
      <w:r w:rsidRPr="00ED33D2">
        <w:rPr>
          <w:noProof/>
          <w:color w:val="auto"/>
        </w:rPr>
        <w:t>simplicidad</w:t>
      </w:r>
      <w:r w:rsidRPr="001369F7">
        <w:rPr>
          <w:b w:val="0"/>
          <w:bCs/>
          <w:noProof/>
          <w:color w:val="auto"/>
        </w:rPr>
        <w:t xml:space="preserve">, </w:t>
      </w:r>
      <w:r w:rsidRPr="00ED33D2">
        <w:rPr>
          <w:noProof/>
          <w:color w:val="auto"/>
        </w:rPr>
        <w:t>eficiencia</w:t>
      </w:r>
      <w:r w:rsidRPr="001369F7">
        <w:rPr>
          <w:b w:val="0"/>
          <w:bCs/>
          <w:noProof/>
          <w:color w:val="auto"/>
        </w:rPr>
        <w:t xml:space="preserve"> y </w:t>
      </w:r>
      <w:r w:rsidRPr="00ED33D2">
        <w:rPr>
          <w:noProof/>
          <w:color w:val="auto"/>
        </w:rPr>
        <w:t>capacidad para manejar concurrencia</w:t>
      </w:r>
      <w:r w:rsidRPr="001369F7">
        <w:rPr>
          <w:b w:val="0"/>
          <w:bCs/>
          <w:noProof/>
          <w:color w:val="auto"/>
        </w:rPr>
        <w:t xml:space="preserve"> de manera efectiva. servidores web y aplicaciones distribuidas.</w:t>
      </w:r>
    </w:p>
    <w:p w14:paraId="0D88F61D" w14:textId="77777777" w:rsidR="0055066B" w:rsidRDefault="0055066B" w:rsidP="0055066B">
      <w:pPr>
        <w:spacing w:after="200"/>
        <w:rPr>
          <w:b w:val="0"/>
          <w:bCs/>
          <w:noProof/>
          <w:color w:val="auto"/>
        </w:rPr>
      </w:pPr>
      <w:r>
        <w:rPr>
          <w:b w:val="0"/>
          <w:bCs/>
          <w:noProof/>
          <w:color w:val="auto"/>
        </w:rPr>
        <w:drawing>
          <wp:inline distT="0" distB="0" distL="0" distR="0" wp14:anchorId="412AE374" wp14:editId="3487CD1E">
            <wp:extent cx="2633612" cy="1667807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298" cy="16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63B7" w14:textId="77777777" w:rsidR="0055066B" w:rsidRDefault="0055066B" w:rsidP="0055066B">
      <w:pPr>
        <w:spacing w:after="200"/>
        <w:rPr>
          <w:b w:val="0"/>
          <w:bCs/>
          <w:noProof/>
          <w:color w:val="auto"/>
        </w:rPr>
      </w:pPr>
    </w:p>
    <w:p w14:paraId="3F3C51A0" w14:textId="77777777" w:rsidR="0055066B" w:rsidRDefault="0055066B" w:rsidP="0055066B">
      <w:pPr>
        <w:spacing w:after="200"/>
        <w:rPr>
          <w:noProof/>
          <w:color w:val="auto"/>
        </w:rPr>
        <w:sectPr w:rsidR="0055066B" w:rsidSect="004158EA">
          <w:type w:val="continuous"/>
          <w:pgSz w:w="11906" w:h="16838" w:code="9"/>
          <w:pgMar w:top="720" w:right="936" w:bottom="720" w:left="936" w:header="0" w:footer="28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num="2" w:space="720"/>
          <w:docGrid w:linePitch="382"/>
        </w:sectPr>
      </w:pPr>
    </w:p>
    <w:p w14:paraId="0814416B" w14:textId="77777777" w:rsidR="0055066B" w:rsidRDefault="0055066B" w:rsidP="0055066B">
      <w:pPr>
        <w:spacing w:after="200"/>
        <w:rPr>
          <w:noProof/>
          <w:color w:val="auto"/>
        </w:rPr>
      </w:pPr>
      <w:r w:rsidRPr="001369F7">
        <w:rPr>
          <w:b w:val="0"/>
          <w:bCs/>
          <w:noProof/>
          <w:color w:val="auto"/>
        </w:rPr>
        <w:t>Go fue diseñado con el objetivo de ser rápido de compilar y fácil de leer, escribir y mantener.</w:t>
      </w:r>
      <w:r>
        <w:rPr>
          <w:b w:val="0"/>
          <w:bCs/>
          <w:noProof/>
          <w:color w:val="auto"/>
        </w:rPr>
        <w:t xml:space="preserve"> </w:t>
      </w:r>
      <w:r w:rsidRPr="001369F7">
        <w:rPr>
          <w:b w:val="0"/>
          <w:bCs/>
          <w:noProof/>
          <w:color w:val="auto"/>
        </w:rPr>
        <w:t>Su capacidad para manejar concurrencia de manera elegante y segura lo hace ideal para sistemas que requieren alta concurrencia, como</w:t>
      </w:r>
    </w:p>
    <w:p w14:paraId="0C1E54A1" w14:textId="77777777" w:rsidR="0055066B" w:rsidRPr="00ED33D2" w:rsidRDefault="0055066B" w:rsidP="0055066B">
      <w:pPr>
        <w:spacing w:after="200"/>
        <w:rPr>
          <w:noProof/>
          <w:color w:val="auto"/>
        </w:rPr>
      </w:pPr>
      <w:r w:rsidRPr="001369F7">
        <w:rPr>
          <w:noProof/>
          <w:color w:val="auto"/>
        </w:rPr>
        <w:t>Aplicaciones</w:t>
      </w:r>
    </w:p>
    <w:p w14:paraId="02A16528" w14:textId="77777777" w:rsidR="0055066B" w:rsidRDefault="0055066B" w:rsidP="0055066B">
      <w:pPr>
        <w:spacing w:after="200"/>
        <w:rPr>
          <w:b w:val="0"/>
          <w:bCs/>
          <w:noProof/>
          <w:color w:val="auto"/>
        </w:rPr>
      </w:pPr>
      <w:r w:rsidRPr="001369F7">
        <w:rPr>
          <w:b w:val="0"/>
          <w:bCs/>
          <w:noProof/>
          <w:color w:val="auto"/>
        </w:rPr>
        <w:t xml:space="preserve">Las aplicaciones que utilizan Go son diversas y van </w:t>
      </w:r>
      <w:r w:rsidRPr="00ED33D2">
        <w:rPr>
          <w:b w:val="0"/>
          <w:bCs/>
          <w:noProof/>
          <w:color w:val="auto"/>
        </w:rPr>
        <w:t>desde</w:t>
      </w:r>
      <w:r w:rsidRPr="00ED33D2">
        <w:rPr>
          <w:noProof/>
          <w:color w:val="auto"/>
        </w:rPr>
        <w:t xml:space="preserve"> sistemas de infraestructura</w:t>
      </w:r>
      <w:r w:rsidRPr="001369F7">
        <w:rPr>
          <w:b w:val="0"/>
          <w:bCs/>
          <w:noProof/>
          <w:color w:val="auto"/>
        </w:rPr>
        <w:t xml:space="preserve"> hasta </w:t>
      </w:r>
      <w:r w:rsidRPr="00ED33D2">
        <w:rPr>
          <w:noProof/>
          <w:color w:val="auto"/>
        </w:rPr>
        <w:t>aplicaciones web</w:t>
      </w:r>
      <w:r w:rsidRPr="001369F7">
        <w:rPr>
          <w:b w:val="0"/>
          <w:bCs/>
          <w:noProof/>
          <w:color w:val="auto"/>
        </w:rPr>
        <w:t xml:space="preserve"> y de </w:t>
      </w:r>
      <w:r w:rsidRPr="00ED33D2">
        <w:rPr>
          <w:noProof/>
          <w:color w:val="auto"/>
        </w:rPr>
        <w:t>red</w:t>
      </w:r>
      <w:r w:rsidRPr="001369F7">
        <w:rPr>
          <w:b w:val="0"/>
          <w:bCs/>
          <w:noProof/>
          <w:color w:val="auto"/>
        </w:rPr>
        <w:t xml:space="preserve">. Go es especialmente popular en el desarrollo de </w:t>
      </w:r>
      <w:r w:rsidRPr="00ED33D2">
        <w:rPr>
          <w:noProof/>
          <w:color w:val="auto"/>
        </w:rPr>
        <w:t>servidores</w:t>
      </w:r>
      <w:r w:rsidRPr="001369F7">
        <w:rPr>
          <w:b w:val="0"/>
          <w:bCs/>
          <w:noProof/>
          <w:color w:val="auto"/>
        </w:rPr>
        <w:t xml:space="preserve"> y </w:t>
      </w:r>
      <w:r w:rsidRPr="00ED33D2">
        <w:rPr>
          <w:noProof/>
          <w:color w:val="auto"/>
        </w:rPr>
        <w:t>microservicios</w:t>
      </w:r>
      <w:r w:rsidRPr="001369F7">
        <w:rPr>
          <w:b w:val="0"/>
          <w:bCs/>
          <w:noProof/>
          <w:color w:val="auto"/>
        </w:rPr>
        <w:t xml:space="preserve">, así como en </w:t>
      </w:r>
      <w:r w:rsidRPr="00ED33D2">
        <w:rPr>
          <w:noProof/>
          <w:color w:val="auto"/>
        </w:rPr>
        <w:t>herramientas de línea de comandos</w:t>
      </w:r>
      <w:r w:rsidRPr="001369F7">
        <w:rPr>
          <w:b w:val="0"/>
          <w:bCs/>
          <w:noProof/>
          <w:color w:val="auto"/>
        </w:rPr>
        <w:t xml:space="preserve"> y </w:t>
      </w:r>
      <w:r w:rsidRPr="00ED33D2">
        <w:rPr>
          <w:noProof/>
          <w:color w:val="auto"/>
        </w:rPr>
        <w:t>aplicaciones de alto rendimiento</w:t>
      </w:r>
      <w:r w:rsidRPr="001369F7">
        <w:rPr>
          <w:b w:val="0"/>
          <w:bCs/>
          <w:noProof/>
          <w:color w:val="auto"/>
        </w:rPr>
        <w:t xml:space="preserve">. </w:t>
      </w:r>
    </w:p>
    <w:p w14:paraId="04B259A5" w14:textId="77777777" w:rsidR="0055066B" w:rsidRPr="00ED33D2" w:rsidRDefault="0055066B" w:rsidP="0055066B">
      <w:pPr>
        <w:spacing w:after="200"/>
        <w:rPr>
          <w:noProof/>
          <w:color w:val="auto"/>
        </w:rPr>
      </w:pPr>
      <w:r w:rsidRPr="001369F7">
        <w:rPr>
          <w:noProof/>
          <w:color w:val="auto"/>
        </w:rPr>
        <w:t>Particularidades</w:t>
      </w:r>
    </w:p>
    <w:p w14:paraId="4925C591" w14:textId="77777777" w:rsidR="0055066B" w:rsidRPr="00ED33D2" w:rsidRDefault="0055066B" w:rsidP="0055066B">
      <w:pPr>
        <w:pStyle w:val="Prrafodelista"/>
        <w:numPr>
          <w:ilvl w:val="0"/>
          <w:numId w:val="3"/>
        </w:numPr>
        <w:spacing w:after="200"/>
        <w:rPr>
          <w:b w:val="0"/>
          <w:bCs/>
          <w:noProof/>
          <w:color w:val="auto"/>
        </w:rPr>
      </w:pPr>
      <w:r w:rsidRPr="00ED33D2">
        <w:rPr>
          <w:b w:val="0"/>
          <w:bCs/>
          <w:noProof/>
          <w:color w:val="auto"/>
        </w:rPr>
        <w:t xml:space="preserve">Go es su enfoque en la </w:t>
      </w:r>
      <w:r w:rsidRPr="00D417D4">
        <w:rPr>
          <w:noProof/>
          <w:color w:val="auto"/>
        </w:rPr>
        <w:t>simplicidad y la legibilidad</w:t>
      </w:r>
      <w:r w:rsidRPr="00ED33D2">
        <w:rPr>
          <w:b w:val="0"/>
          <w:bCs/>
          <w:noProof/>
          <w:color w:val="auto"/>
        </w:rPr>
        <w:t xml:space="preserve"> del código. Go elimina gran parte de la complejidad de otros lenguajes de programación, como la gestión manual de la memoria y las clases heredadas, en favor de una sintaxis clara y concisa. </w:t>
      </w:r>
    </w:p>
    <w:p w14:paraId="4919261B" w14:textId="77777777" w:rsidR="0055066B" w:rsidRPr="00ED33D2" w:rsidRDefault="0055066B" w:rsidP="0055066B">
      <w:pPr>
        <w:pStyle w:val="Prrafodelista"/>
        <w:numPr>
          <w:ilvl w:val="0"/>
          <w:numId w:val="3"/>
        </w:numPr>
        <w:spacing w:after="200"/>
        <w:rPr>
          <w:b w:val="0"/>
          <w:bCs/>
          <w:noProof/>
          <w:color w:val="auto"/>
        </w:rPr>
      </w:pPr>
      <w:r w:rsidRPr="00ED33D2">
        <w:rPr>
          <w:b w:val="0"/>
          <w:bCs/>
          <w:noProof/>
          <w:color w:val="auto"/>
        </w:rPr>
        <w:t xml:space="preserve">Go tiee su </w:t>
      </w:r>
      <w:r w:rsidRPr="00D417D4">
        <w:rPr>
          <w:noProof/>
          <w:color w:val="auto"/>
        </w:rPr>
        <w:t>soporte integrado para concurrencia</w:t>
      </w:r>
      <w:r w:rsidRPr="00ED33D2">
        <w:rPr>
          <w:b w:val="0"/>
          <w:bCs/>
          <w:noProof/>
          <w:color w:val="auto"/>
        </w:rPr>
        <w:t xml:space="preserve">. Go ofrece primitivas de concurrencia como </w:t>
      </w:r>
      <w:r w:rsidRPr="00ED33D2">
        <w:rPr>
          <w:b w:val="0"/>
          <w:bCs/>
          <w:i/>
          <w:iCs/>
          <w:noProof/>
          <w:color w:val="auto"/>
        </w:rPr>
        <w:t>goroutines</w:t>
      </w:r>
      <w:r w:rsidRPr="00ED33D2">
        <w:rPr>
          <w:b w:val="0"/>
          <w:bCs/>
          <w:noProof/>
          <w:color w:val="auto"/>
        </w:rPr>
        <w:t xml:space="preserve"> y canales, que permiten a los desarrolladores escribir código concurrente de manera sencilla y segura</w:t>
      </w:r>
    </w:p>
    <w:p w14:paraId="64D7AD94" w14:textId="77777777" w:rsidR="0055066B" w:rsidRDefault="0055066B" w:rsidP="0055066B">
      <w:pPr>
        <w:pStyle w:val="Prrafodelista"/>
        <w:numPr>
          <w:ilvl w:val="0"/>
          <w:numId w:val="3"/>
        </w:numPr>
        <w:spacing w:after="200"/>
        <w:rPr>
          <w:b w:val="0"/>
          <w:bCs/>
          <w:noProof/>
          <w:color w:val="auto"/>
        </w:rPr>
      </w:pPr>
      <w:r w:rsidRPr="00153A3D">
        <w:rPr>
          <w:b w:val="0"/>
          <w:bCs/>
          <w:noProof/>
          <w:color w:val="auto"/>
        </w:rPr>
        <w:t>Go cuenta con un sistema de empaquetado y</w:t>
      </w:r>
      <w:r w:rsidRPr="00153A3D">
        <w:rPr>
          <w:noProof/>
          <w:color w:val="auto"/>
        </w:rPr>
        <w:t xml:space="preserve"> gestión de dependencias incorporado</w:t>
      </w:r>
      <w:r w:rsidRPr="00153A3D">
        <w:rPr>
          <w:b w:val="0"/>
          <w:bCs/>
          <w:noProof/>
          <w:color w:val="auto"/>
        </w:rPr>
        <w:t>, conocido como "go modules", que facilita la gestión de dependencias y la distribución de paquetes de software. Esto simplifica el proceso de desarrollo y hace que sea fácil compartir y reutilizar código entre proyectos</w:t>
      </w:r>
      <w:r>
        <w:rPr>
          <w:b w:val="0"/>
          <w:bCs/>
          <w:noProof/>
          <w:color w:val="auto"/>
        </w:rPr>
        <w:t>.</w:t>
      </w:r>
    </w:p>
    <w:p w14:paraId="04FE6289" w14:textId="46DA33FA" w:rsidR="00DD5C29" w:rsidRDefault="00DD5C29" w:rsidP="0055066B">
      <w:pPr>
        <w:pStyle w:val="Prrafodelista"/>
        <w:rPr>
          <w:rFonts w:ascii="Times New Roman" w:hAnsi="Times New Roman" w:cs="Times New Roman"/>
          <w:b w:val="0"/>
          <w:color w:val="0D0D0D"/>
          <w:shd w:val="clear" w:color="auto" w:fill="FFFFFF"/>
        </w:rPr>
      </w:pPr>
    </w:p>
    <w:p w14:paraId="3F17F1AE" w14:textId="4F65C613" w:rsidR="0055066B" w:rsidRPr="0055066B" w:rsidRDefault="0055066B" w:rsidP="0055066B">
      <w:pPr>
        <w:rPr>
          <w:rFonts w:cstheme="minorHAnsi"/>
          <w:sz w:val="36"/>
          <w:szCs w:val="36"/>
          <w:shd w:val="clear" w:color="auto" w:fill="FFFFFF"/>
        </w:rPr>
      </w:pPr>
      <w:r w:rsidRPr="0055066B">
        <w:rPr>
          <w:rFonts w:cstheme="minorHAnsi"/>
          <w:sz w:val="36"/>
          <w:szCs w:val="36"/>
          <w:shd w:val="clear" w:color="auto" w:fill="FFFFFF"/>
        </w:rPr>
        <w:lastRenderedPageBreak/>
        <w:t>Kotlin</w:t>
      </w:r>
    </w:p>
    <w:p w14:paraId="0E6C9402" w14:textId="77777777" w:rsidR="0055066B" w:rsidRPr="0055066B" w:rsidRDefault="0055066B" w:rsidP="0055066B">
      <w:pPr>
        <w:rPr>
          <w:rFonts w:cstheme="minorHAnsi"/>
          <w:b w:val="0"/>
          <w:color w:val="0D0D0D"/>
          <w:sz w:val="36"/>
          <w:szCs w:val="36"/>
          <w:shd w:val="clear" w:color="auto" w:fill="FFFFFF"/>
        </w:rPr>
      </w:pPr>
    </w:p>
    <w:p w14:paraId="68336722" w14:textId="77777777" w:rsidR="0055066B" w:rsidRDefault="0055066B" w:rsidP="0055066B">
      <w:pPr>
        <w:rPr>
          <w:rFonts w:cstheme="minorHAnsi"/>
          <w:b w:val="0"/>
          <w:bCs/>
          <w:color w:val="0D0D0D"/>
          <w:shd w:val="clear" w:color="auto" w:fill="FFFFFF"/>
        </w:rPr>
        <w:sectPr w:rsidR="0055066B" w:rsidSect="004158EA">
          <w:type w:val="continuous"/>
          <w:pgSz w:w="11906" w:h="16838" w:code="9"/>
          <w:pgMar w:top="720" w:right="936" w:bottom="720" w:left="936" w:header="0" w:footer="28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82"/>
        </w:sectPr>
      </w:pPr>
    </w:p>
    <w:p w14:paraId="149F7987" w14:textId="0CC8FDC6" w:rsidR="0055066B" w:rsidRDefault="0055066B" w:rsidP="0055066B">
      <w:pPr>
        <w:rPr>
          <w:rFonts w:cstheme="minorHAnsi"/>
          <w:b w:val="0"/>
          <w:bCs/>
          <w:color w:val="0D0D0D"/>
          <w:shd w:val="clear" w:color="auto" w:fill="FFFFFF"/>
        </w:rPr>
      </w:pPr>
      <w:r w:rsidRPr="0055066B">
        <w:rPr>
          <w:rFonts w:cstheme="minorHAnsi"/>
          <w:b w:val="0"/>
          <w:bCs/>
          <w:color w:val="0D0D0D"/>
          <w:shd w:val="clear" w:color="auto" w:fill="FFFFFF"/>
        </w:rPr>
        <w:t xml:space="preserve">Es un lenguaje de programación moderno, de </w:t>
      </w:r>
      <w:r w:rsidRPr="0055066B">
        <w:rPr>
          <w:rFonts w:cstheme="minorHAnsi"/>
          <w:color w:val="0D0D0D"/>
          <w:shd w:val="clear" w:color="auto" w:fill="FFFFFF"/>
        </w:rPr>
        <w:t>tipado estático</w:t>
      </w:r>
      <w:r w:rsidRPr="0055066B">
        <w:rPr>
          <w:rFonts w:cstheme="minorHAnsi"/>
          <w:b w:val="0"/>
          <w:bCs/>
          <w:color w:val="0D0D0D"/>
          <w:shd w:val="clear" w:color="auto" w:fill="FFFFFF"/>
        </w:rPr>
        <w:t xml:space="preserve">, desarrollado por JetBrains. Se caracteriza por su </w:t>
      </w:r>
      <w:r w:rsidRPr="0055066B">
        <w:rPr>
          <w:rFonts w:cstheme="minorHAnsi"/>
          <w:color w:val="0D0D0D"/>
          <w:shd w:val="clear" w:color="auto" w:fill="FFFFFF"/>
        </w:rPr>
        <w:t>interoperabilidad con Java</w:t>
      </w:r>
      <w:r w:rsidRPr="0055066B">
        <w:rPr>
          <w:rFonts w:cstheme="minorHAnsi"/>
          <w:b w:val="0"/>
          <w:bCs/>
          <w:color w:val="0D0D0D"/>
          <w:shd w:val="clear" w:color="auto" w:fill="FFFFFF"/>
        </w:rPr>
        <w:t>, lo que significa que puede utilizar bibliotecas existentes de Java y viceversa</w:t>
      </w:r>
      <w:r>
        <w:rPr>
          <w:rFonts w:cstheme="minorHAnsi"/>
          <w:b w:val="0"/>
          <w:bCs/>
          <w:color w:val="0D0D0D"/>
          <w:shd w:val="clear" w:color="auto" w:fill="FFFFFF"/>
        </w:rPr>
        <w:t>.</w:t>
      </w:r>
    </w:p>
    <w:p w14:paraId="15BC4FE7" w14:textId="7E81DD7D" w:rsidR="0055066B" w:rsidRPr="0055066B" w:rsidRDefault="0055066B" w:rsidP="0055066B">
      <w:pPr>
        <w:rPr>
          <w:rFonts w:cstheme="minorHAnsi"/>
          <w:b w:val="0"/>
          <w:bCs/>
          <w:color w:val="0D0D0D"/>
          <w:shd w:val="clear" w:color="auto" w:fill="FFFFFF"/>
        </w:rPr>
      </w:pPr>
      <w:r>
        <w:rPr>
          <w:rFonts w:cstheme="minorHAnsi"/>
          <w:b w:val="0"/>
          <w:bCs/>
          <w:noProof/>
          <w:color w:val="0D0D0D"/>
          <w:shd w:val="clear" w:color="auto" w:fill="FFFFFF"/>
        </w:rPr>
        <w:drawing>
          <wp:inline distT="0" distB="0" distL="0" distR="0" wp14:anchorId="571B0762" wp14:editId="46B4678E">
            <wp:extent cx="1768769" cy="1650670"/>
            <wp:effectExtent l="0" t="0" r="317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368" cy="16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8BE1" w14:textId="77777777" w:rsidR="0055066B" w:rsidRDefault="0055066B" w:rsidP="0055066B">
      <w:pPr>
        <w:rPr>
          <w:rFonts w:cstheme="minorHAnsi"/>
          <w:color w:val="0D0D0D"/>
          <w:shd w:val="clear" w:color="auto" w:fill="FFFFFF"/>
        </w:rPr>
        <w:sectPr w:rsidR="0055066B" w:rsidSect="004158EA">
          <w:type w:val="continuous"/>
          <w:pgSz w:w="11906" w:h="16838" w:code="9"/>
          <w:pgMar w:top="720" w:right="936" w:bottom="720" w:left="936" w:header="0" w:footer="28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82"/>
        </w:sectPr>
      </w:pPr>
    </w:p>
    <w:p w14:paraId="55D4A6A1" w14:textId="17086104" w:rsidR="0055066B" w:rsidRPr="0055066B" w:rsidRDefault="0055066B" w:rsidP="0055066B">
      <w:pPr>
        <w:rPr>
          <w:rFonts w:cstheme="minorHAnsi"/>
          <w:color w:val="0D0D0D"/>
          <w:shd w:val="clear" w:color="auto" w:fill="FFFFFF"/>
        </w:rPr>
      </w:pPr>
    </w:p>
    <w:p w14:paraId="7BA3D6F4" w14:textId="77777777" w:rsidR="0055066B" w:rsidRPr="001369F7" w:rsidRDefault="0055066B" w:rsidP="0055066B">
      <w:pPr>
        <w:spacing w:after="200"/>
        <w:rPr>
          <w:noProof/>
          <w:color w:val="auto"/>
        </w:rPr>
      </w:pPr>
      <w:r w:rsidRPr="001369F7">
        <w:rPr>
          <w:noProof/>
          <w:color w:val="auto"/>
        </w:rPr>
        <w:t>Aplicaciones</w:t>
      </w:r>
    </w:p>
    <w:p w14:paraId="10ED14D9" w14:textId="639A3079" w:rsidR="0055066B" w:rsidRDefault="0055066B" w:rsidP="0055066B">
      <w:pPr>
        <w:rPr>
          <w:rFonts w:cstheme="minorHAnsi"/>
          <w:color w:val="0D0D0D"/>
          <w:shd w:val="clear" w:color="auto" w:fill="FFFFFF"/>
        </w:rPr>
      </w:pPr>
      <w:r w:rsidRPr="0055066B">
        <w:rPr>
          <w:rFonts w:cstheme="minorHAnsi"/>
          <w:b w:val="0"/>
          <w:bCs/>
          <w:color w:val="0D0D0D"/>
          <w:shd w:val="clear" w:color="auto" w:fill="FFFFFF"/>
        </w:rPr>
        <w:t xml:space="preserve">Kotlin está diseñado para una amplia variedad de aplicaciones, desde </w:t>
      </w:r>
      <w:r w:rsidRPr="0055066B">
        <w:rPr>
          <w:rFonts w:cstheme="minorHAnsi"/>
          <w:color w:val="0D0D0D"/>
          <w:shd w:val="clear" w:color="auto" w:fill="FFFFFF"/>
        </w:rPr>
        <w:t>desarrollo móvil</w:t>
      </w:r>
      <w:r w:rsidRPr="0055066B">
        <w:rPr>
          <w:rFonts w:cstheme="minorHAnsi"/>
          <w:b w:val="0"/>
          <w:bCs/>
          <w:color w:val="0D0D0D"/>
          <w:shd w:val="clear" w:color="auto" w:fill="FFFFFF"/>
        </w:rPr>
        <w:t xml:space="preserve"> hasta </w:t>
      </w:r>
      <w:r w:rsidRPr="0055066B">
        <w:rPr>
          <w:rFonts w:cstheme="minorHAnsi"/>
          <w:color w:val="0D0D0D"/>
          <w:shd w:val="clear" w:color="auto" w:fill="FFFFFF"/>
        </w:rPr>
        <w:t>desarrollo web</w:t>
      </w:r>
      <w:r w:rsidRPr="0055066B">
        <w:rPr>
          <w:rFonts w:cstheme="minorHAnsi"/>
          <w:b w:val="0"/>
          <w:bCs/>
          <w:color w:val="0D0D0D"/>
          <w:shd w:val="clear" w:color="auto" w:fill="FFFFFF"/>
        </w:rPr>
        <w:t xml:space="preserve"> y </w:t>
      </w:r>
      <w:r w:rsidRPr="0055066B">
        <w:rPr>
          <w:rFonts w:cstheme="minorHAnsi"/>
          <w:color w:val="0D0D0D"/>
          <w:shd w:val="clear" w:color="auto" w:fill="FFFFFF"/>
        </w:rPr>
        <w:t>backend.</w:t>
      </w:r>
    </w:p>
    <w:p w14:paraId="2D427DB2" w14:textId="77777777" w:rsidR="0055066B" w:rsidRPr="0055066B" w:rsidRDefault="0055066B" w:rsidP="0055066B">
      <w:pPr>
        <w:rPr>
          <w:rFonts w:cstheme="minorHAnsi"/>
          <w:b w:val="0"/>
          <w:bCs/>
          <w:color w:val="0D0D0D"/>
          <w:shd w:val="clear" w:color="auto" w:fill="FFFFFF"/>
        </w:rPr>
      </w:pPr>
    </w:p>
    <w:p w14:paraId="204FA550" w14:textId="77777777" w:rsidR="0055066B" w:rsidRPr="0055066B" w:rsidRDefault="0055066B" w:rsidP="0055066B">
      <w:pPr>
        <w:rPr>
          <w:rFonts w:cstheme="minorHAnsi"/>
          <w:color w:val="auto"/>
        </w:rPr>
      </w:pPr>
      <w:r w:rsidRPr="0055066B">
        <w:rPr>
          <w:rFonts w:cstheme="minorHAnsi"/>
          <w:color w:val="auto"/>
        </w:rPr>
        <w:t>Particularidades</w:t>
      </w:r>
    </w:p>
    <w:p w14:paraId="59ABAAB2" w14:textId="77777777" w:rsidR="0055066B" w:rsidRPr="0055066B" w:rsidRDefault="0055066B" w:rsidP="0055066B">
      <w:pPr>
        <w:pStyle w:val="Prrafodelista"/>
        <w:numPr>
          <w:ilvl w:val="0"/>
          <w:numId w:val="4"/>
        </w:numPr>
        <w:rPr>
          <w:rFonts w:cstheme="minorHAnsi"/>
          <w:b w:val="0"/>
          <w:bCs/>
          <w:color w:val="0D0D0D"/>
          <w:shd w:val="clear" w:color="auto" w:fill="FFFFFF"/>
        </w:rPr>
      </w:pPr>
      <w:r w:rsidRPr="0055066B">
        <w:rPr>
          <w:rFonts w:cstheme="minorHAnsi"/>
          <w:b w:val="0"/>
          <w:bCs/>
        </w:rPr>
        <w:t>Interoperabilidad</w:t>
      </w:r>
      <w:r w:rsidRPr="0055066B">
        <w:rPr>
          <w:rFonts w:cstheme="minorHAnsi"/>
          <w:b w:val="0"/>
          <w:bCs/>
          <w:color w:val="0D0D0D"/>
          <w:shd w:val="clear" w:color="auto" w:fill="FFFFFF"/>
        </w:rPr>
        <w:t>: Kotlin está diseñado para ser totalmente interoperable con Java.</w:t>
      </w:r>
    </w:p>
    <w:p w14:paraId="29C04283" w14:textId="64F1E3BB" w:rsidR="0055066B" w:rsidRPr="0055066B" w:rsidRDefault="0055066B" w:rsidP="0055066B">
      <w:pPr>
        <w:pStyle w:val="Prrafodelista"/>
        <w:numPr>
          <w:ilvl w:val="0"/>
          <w:numId w:val="4"/>
        </w:numPr>
        <w:rPr>
          <w:rFonts w:cstheme="minorHAnsi"/>
          <w:b w:val="0"/>
          <w:bCs/>
          <w:color w:val="0D0D0D"/>
          <w:shd w:val="clear" w:color="auto" w:fill="FFFFFF"/>
        </w:rPr>
      </w:pPr>
      <w:r w:rsidRPr="0055066B">
        <w:rPr>
          <w:rFonts w:cstheme="minorHAnsi"/>
          <w:b w:val="0"/>
          <w:bCs/>
        </w:rPr>
        <w:t>Seguridad del tipo:</w:t>
      </w:r>
      <w:r w:rsidRPr="0055066B">
        <w:rPr>
          <w:rFonts w:cstheme="minorHAnsi"/>
          <w:b w:val="0"/>
          <w:bCs/>
          <w:color w:val="0D0D0D"/>
          <w:shd w:val="clear" w:color="auto" w:fill="FFFFFF"/>
        </w:rPr>
        <w:t xml:space="preserve"> Kotlin es un lenguaje de programación estáticamente tipado, lo que significa que atrapa muchos errores en tiempo de compilación en lugar de en tiempo de ejecución.</w:t>
      </w:r>
      <w:r w:rsidRPr="0055066B">
        <w:rPr>
          <w:rFonts w:cstheme="minorHAnsi"/>
          <w:b w:val="0"/>
          <w:bCs/>
          <w:color w:val="0D0D0D"/>
          <w:shd w:val="clear" w:color="auto" w:fill="FFFFFF"/>
        </w:rPr>
        <w:tab/>
      </w:r>
    </w:p>
    <w:p w14:paraId="4DBFAC17" w14:textId="642850BF" w:rsidR="0055066B" w:rsidRPr="0055066B" w:rsidRDefault="0055066B" w:rsidP="0055066B">
      <w:pPr>
        <w:spacing w:after="200"/>
        <w:rPr>
          <w:rFonts w:cstheme="minorHAnsi"/>
          <w:b w:val="0"/>
          <w:bCs/>
          <w:color w:val="0D0D0D"/>
          <w:shd w:val="clear" w:color="auto" w:fill="FFFFFF"/>
        </w:rPr>
      </w:pPr>
      <w:r>
        <w:rPr>
          <w:rFonts w:cstheme="minorHAnsi"/>
          <w:b w:val="0"/>
          <w:bCs/>
          <w:color w:val="0D0D0D"/>
          <w:shd w:val="clear" w:color="auto" w:fill="FFFFFF"/>
        </w:rPr>
        <w:br w:type="page"/>
      </w:r>
    </w:p>
    <w:p w14:paraId="4FC458E1" w14:textId="79AE887A" w:rsidR="0055066B" w:rsidRDefault="0055066B" w:rsidP="0055066B">
      <w:pPr>
        <w:rPr>
          <w:rFonts w:cstheme="minorHAnsi"/>
          <w:sz w:val="36"/>
          <w:szCs w:val="36"/>
        </w:rPr>
      </w:pPr>
      <w:r w:rsidRPr="0055066B">
        <w:rPr>
          <w:rFonts w:cstheme="minorHAnsi"/>
          <w:sz w:val="36"/>
          <w:szCs w:val="36"/>
        </w:rPr>
        <w:lastRenderedPageBreak/>
        <w:t>Elixir</w:t>
      </w:r>
    </w:p>
    <w:p w14:paraId="37B696AC" w14:textId="77777777" w:rsidR="0055066B" w:rsidRPr="0055066B" w:rsidRDefault="0055066B" w:rsidP="0055066B">
      <w:pPr>
        <w:rPr>
          <w:rFonts w:cstheme="minorHAnsi"/>
          <w:b w:val="0"/>
          <w:bCs/>
          <w:sz w:val="36"/>
          <w:szCs w:val="36"/>
        </w:rPr>
      </w:pPr>
    </w:p>
    <w:p w14:paraId="57CE1C31" w14:textId="77777777" w:rsidR="0055066B" w:rsidRDefault="0055066B" w:rsidP="0055066B">
      <w:pPr>
        <w:rPr>
          <w:rFonts w:cstheme="minorHAnsi"/>
          <w:b w:val="0"/>
          <w:bCs/>
          <w:color w:val="0D0D0D"/>
          <w:shd w:val="clear" w:color="auto" w:fill="FFFFFF"/>
        </w:rPr>
        <w:sectPr w:rsidR="0055066B" w:rsidSect="004158EA">
          <w:type w:val="continuous"/>
          <w:pgSz w:w="11906" w:h="16838" w:code="9"/>
          <w:pgMar w:top="720" w:right="936" w:bottom="720" w:left="936" w:header="0" w:footer="28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82"/>
        </w:sectPr>
      </w:pPr>
    </w:p>
    <w:p w14:paraId="60B126F9" w14:textId="77777777" w:rsidR="0055066B" w:rsidRDefault="0055066B" w:rsidP="0055066B">
      <w:pPr>
        <w:rPr>
          <w:rFonts w:cstheme="minorHAnsi"/>
          <w:b w:val="0"/>
          <w:bCs/>
          <w:color w:val="0D0D0D"/>
          <w:shd w:val="clear" w:color="auto" w:fill="FFFFFF"/>
        </w:rPr>
      </w:pPr>
      <w:r w:rsidRPr="0055066B">
        <w:rPr>
          <w:rFonts w:cstheme="minorHAnsi"/>
          <w:b w:val="0"/>
          <w:bCs/>
          <w:color w:val="0D0D0D"/>
          <w:shd w:val="clear" w:color="auto" w:fill="FFFFFF"/>
        </w:rPr>
        <w:t xml:space="preserve">Elixir es un lenguaje de </w:t>
      </w:r>
      <w:r w:rsidRPr="0055066B">
        <w:rPr>
          <w:rFonts w:cstheme="minorHAnsi"/>
          <w:color w:val="0D0D0D"/>
          <w:shd w:val="clear" w:color="auto" w:fill="FFFFFF"/>
        </w:rPr>
        <w:t>programación funcional</w:t>
      </w:r>
      <w:r w:rsidRPr="0055066B">
        <w:rPr>
          <w:rFonts w:cstheme="minorHAnsi"/>
          <w:b w:val="0"/>
          <w:bCs/>
          <w:color w:val="0D0D0D"/>
          <w:shd w:val="clear" w:color="auto" w:fill="FFFFFF"/>
        </w:rPr>
        <w:t xml:space="preserve"> diseñado para construir aplicaciones escalables y tolerantes a fallos. Fue creado por José </w:t>
      </w:r>
      <w:proofErr w:type="spellStart"/>
      <w:r w:rsidRPr="0055066B">
        <w:rPr>
          <w:rFonts w:cstheme="minorHAnsi"/>
          <w:b w:val="0"/>
          <w:bCs/>
          <w:color w:val="0D0D0D"/>
          <w:shd w:val="clear" w:color="auto" w:fill="FFFFFF"/>
        </w:rPr>
        <w:t>Valim</w:t>
      </w:r>
      <w:proofErr w:type="spellEnd"/>
      <w:r w:rsidRPr="0055066B">
        <w:rPr>
          <w:rFonts w:cstheme="minorHAnsi"/>
          <w:b w:val="0"/>
          <w:bCs/>
          <w:color w:val="0D0D0D"/>
          <w:shd w:val="clear" w:color="auto" w:fill="FFFFFF"/>
        </w:rPr>
        <w:t xml:space="preserve"> en 2011 y se ejecuta en la máquina virtual de </w:t>
      </w:r>
      <w:proofErr w:type="spellStart"/>
      <w:r w:rsidRPr="0055066B">
        <w:rPr>
          <w:rFonts w:cstheme="minorHAnsi"/>
          <w:b w:val="0"/>
          <w:bCs/>
          <w:color w:val="0D0D0D"/>
          <w:shd w:val="clear" w:color="auto" w:fill="FFFFFF"/>
        </w:rPr>
        <w:t>Erlang</w:t>
      </w:r>
      <w:proofErr w:type="spellEnd"/>
      <w:r w:rsidRPr="0055066B">
        <w:rPr>
          <w:rFonts w:cstheme="minorHAnsi"/>
          <w:b w:val="0"/>
          <w:bCs/>
          <w:color w:val="0D0D0D"/>
          <w:shd w:val="clear" w:color="auto" w:fill="FFFFFF"/>
        </w:rPr>
        <w:t xml:space="preserve"> (BEAM), lo que le brinda una gran capacidad de concurrencia y una sólida infraestructura para sistemas distribuidos.</w:t>
      </w:r>
    </w:p>
    <w:p w14:paraId="3A929FE8" w14:textId="300F344B" w:rsidR="0055066B" w:rsidRPr="0055066B" w:rsidRDefault="0055066B" w:rsidP="0055066B">
      <w:pPr>
        <w:rPr>
          <w:rFonts w:cstheme="minorHAnsi"/>
          <w:b w:val="0"/>
          <w:bCs/>
          <w:color w:val="0D0D0D"/>
          <w:shd w:val="clear" w:color="auto" w:fill="FFFFFF"/>
        </w:rPr>
      </w:pPr>
      <w:r>
        <w:rPr>
          <w:rFonts w:cstheme="minorHAnsi"/>
          <w:b w:val="0"/>
          <w:bCs/>
          <w:noProof/>
          <w:color w:val="0D0D0D"/>
          <w:shd w:val="clear" w:color="auto" w:fill="FFFFFF"/>
        </w:rPr>
        <w:drawing>
          <wp:inline distT="0" distB="0" distL="0" distR="0" wp14:anchorId="5255DEE9" wp14:editId="56CF41B4">
            <wp:extent cx="2268187" cy="20421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238" cy="205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 w:val="0"/>
          <w:bCs/>
          <w:color w:val="0D0D0D"/>
          <w:shd w:val="clear" w:color="auto" w:fill="FFFFFF"/>
        </w:rPr>
        <w:t xml:space="preserve"> </w:t>
      </w:r>
    </w:p>
    <w:p w14:paraId="743220DB" w14:textId="77777777" w:rsidR="0055066B" w:rsidRDefault="0055066B" w:rsidP="0055066B">
      <w:pPr>
        <w:spacing w:after="200"/>
        <w:rPr>
          <w:rFonts w:cstheme="minorHAnsi"/>
          <w:color w:val="0D0D0D"/>
          <w:shd w:val="clear" w:color="auto" w:fill="FFFFFF"/>
        </w:rPr>
        <w:sectPr w:rsidR="0055066B" w:rsidSect="004158EA">
          <w:type w:val="continuous"/>
          <w:pgSz w:w="11906" w:h="16838" w:code="9"/>
          <w:pgMar w:top="720" w:right="936" w:bottom="720" w:left="936" w:header="0" w:footer="28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82"/>
        </w:sectPr>
      </w:pPr>
    </w:p>
    <w:p w14:paraId="6939A19F" w14:textId="191C77F1" w:rsidR="0055066B" w:rsidRDefault="0055066B" w:rsidP="0055066B">
      <w:pPr>
        <w:spacing w:after="200"/>
        <w:rPr>
          <w:rFonts w:cstheme="minorHAnsi"/>
          <w:color w:val="0D0D0D"/>
          <w:shd w:val="clear" w:color="auto" w:fill="FFFFFF"/>
        </w:rPr>
      </w:pPr>
    </w:p>
    <w:p w14:paraId="09EB5F24" w14:textId="77777777" w:rsidR="0055066B" w:rsidRDefault="0055066B" w:rsidP="0055066B">
      <w:pPr>
        <w:spacing w:after="200"/>
        <w:rPr>
          <w:noProof/>
          <w:color w:val="auto"/>
        </w:rPr>
      </w:pPr>
      <w:r w:rsidRPr="001369F7">
        <w:rPr>
          <w:noProof/>
          <w:color w:val="auto"/>
        </w:rPr>
        <w:t>Aplicaciones</w:t>
      </w:r>
    </w:p>
    <w:p w14:paraId="6AC2CCC7" w14:textId="77777777" w:rsidR="0055066B" w:rsidRPr="0055066B" w:rsidRDefault="0055066B" w:rsidP="0055066B">
      <w:pPr>
        <w:pStyle w:val="Prrafodelista"/>
        <w:numPr>
          <w:ilvl w:val="0"/>
          <w:numId w:val="6"/>
        </w:numPr>
        <w:spacing w:after="200"/>
        <w:rPr>
          <w:b w:val="0"/>
          <w:bCs/>
          <w:noProof/>
          <w:color w:val="auto"/>
        </w:rPr>
      </w:pPr>
      <w:r w:rsidRPr="0055066B">
        <w:rPr>
          <w:rFonts w:cstheme="minorHAnsi"/>
          <w:b w:val="0"/>
          <w:bCs/>
        </w:rPr>
        <w:t>Aplicaciones de mensajería en tiempo real:</w:t>
      </w:r>
      <w:r w:rsidRPr="0055066B">
        <w:rPr>
          <w:rFonts w:cstheme="minorHAnsi"/>
          <w:b w:val="0"/>
          <w:bCs/>
          <w:color w:val="0D0D0D"/>
          <w:shd w:val="clear" w:color="auto" w:fill="FFFFFF"/>
        </w:rPr>
        <w:t xml:space="preserve"> Debido a su modelo de concurrencia basado en actores y su capacidad para manejar grandes cantidades de conexiones simultáneas de forma eficiente.</w:t>
      </w:r>
    </w:p>
    <w:p w14:paraId="2256E7EB" w14:textId="416C1733" w:rsidR="0055066B" w:rsidRPr="0055066B" w:rsidRDefault="0055066B" w:rsidP="0055066B">
      <w:pPr>
        <w:pStyle w:val="Prrafodelista"/>
        <w:numPr>
          <w:ilvl w:val="0"/>
          <w:numId w:val="6"/>
        </w:numPr>
        <w:spacing w:after="200"/>
        <w:rPr>
          <w:b w:val="0"/>
          <w:bCs/>
          <w:noProof/>
          <w:color w:val="auto"/>
        </w:rPr>
      </w:pPr>
      <w:r w:rsidRPr="0055066B">
        <w:rPr>
          <w:rFonts w:cstheme="minorHAnsi"/>
          <w:b w:val="0"/>
          <w:bCs/>
        </w:rPr>
        <w:t>Aplicaciones web escalables:</w:t>
      </w:r>
      <w:r w:rsidRPr="0055066B">
        <w:rPr>
          <w:rFonts w:cstheme="minorHAnsi"/>
          <w:b w:val="0"/>
          <w:bCs/>
          <w:color w:val="0D0D0D"/>
          <w:shd w:val="clear" w:color="auto" w:fill="FFFFFF"/>
        </w:rPr>
        <w:t xml:space="preserve"> Con el framework Phoenix, que está construido sobre Elixir, puedes crear aplicaciones web altamente escalables y de alto rendimiento.</w:t>
      </w:r>
    </w:p>
    <w:p w14:paraId="1B6267B5" w14:textId="77777777" w:rsidR="0055066B" w:rsidRPr="0055066B" w:rsidRDefault="0055066B" w:rsidP="0055066B">
      <w:pPr>
        <w:rPr>
          <w:rFonts w:cstheme="minorHAnsi"/>
          <w:color w:val="0D0D0D"/>
          <w:shd w:val="clear" w:color="auto" w:fill="FFFFFF"/>
        </w:rPr>
      </w:pPr>
    </w:p>
    <w:p w14:paraId="7B0BE07C" w14:textId="77777777" w:rsidR="0055066B" w:rsidRPr="0055066B" w:rsidRDefault="0055066B" w:rsidP="0055066B">
      <w:pPr>
        <w:rPr>
          <w:rFonts w:cstheme="minorHAnsi"/>
          <w:b w:val="0"/>
          <w:color w:val="auto"/>
        </w:rPr>
      </w:pPr>
      <w:r w:rsidRPr="0055066B">
        <w:rPr>
          <w:rFonts w:cstheme="minorHAnsi"/>
          <w:color w:val="auto"/>
        </w:rPr>
        <w:t>Particularidades</w:t>
      </w:r>
    </w:p>
    <w:p w14:paraId="11AFE525" w14:textId="77777777" w:rsidR="0055066B" w:rsidRPr="0055066B" w:rsidRDefault="0055066B" w:rsidP="0055066B">
      <w:pPr>
        <w:pStyle w:val="Prrafodelista"/>
        <w:numPr>
          <w:ilvl w:val="0"/>
          <w:numId w:val="5"/>
        </w:numPr>
        <w:rPr>
          <w:rFonts w:cstheme="minorHAnsi"/>
          <w:b w:val="0"/>
          <w:bCs/>
          <w:color w:val="0D0D0D"/>
          <w:shd w:val="clear" w:color="auto" w:fill="FFFFFF"/>
        </w:rPr>
      </w:pPr>
      <w:r w:rsidRPr="0055066B">
        <w:rPr>
          <w:rFonts w:cstheme="minorHAnsi"/>
          <w:b w:val="0"/>
          <w:bCs/>
        </w:rPr>
        <w:t>Funcional y Concurrente:</w:t>
      </w:r>
      <w:r w:rsidRPr="0055066B">
        <w:rPr>
          <w:rFonts w:cstheme="minorHAnsi"/>
          <w:b w:val="0"/>
          <w:bCs/>
          <w:color w:val="0D0D0D"/>
          <w:shd w:val="clear" w:color="auto" w:fill="FFFFFF"/>
        </w:rPr>
        <w:t xml:space="preserve"> Elixir está diseñado para ser un lenguaje funcional y concurrente desde su concepción.</w:t>
      </w:r>
    </w:p>
    <w:p w14:paraId="23F665BB" w14:textId="77777777" w:rsidR="0055066B" w:rsidRPr="0055066B" w:rsidRDefault="0055066B" w:rsidP="0055066B">
      <w:pPr>
        <w:pStyle w:val="Prrafodelista"/>
        <w:numPr>
          <w:ilvl w:val="0"/>
          <w:numId w:val="5"/>
        </w:numPr>
        <w:rPr>
          <w:rFonts w:cstheme="minorHAnsi"/>
          <w:b w:val="0"/>
          <w:bCs/>
        </w:rPr>
      </w:pPr>
      <w:r w:rsidRPr="0055066B">
        <w:rPr>
          <w:rFonts w:cstheme="minorHAnsi"/>
          <w:b w:val="0"/>
          <w:bCs/>
        </w:rPr>
        <w:t>Funcional y Concurrente:</w:t>
      </w:r>
      <w:r w:rsidRPr="0055066B">
        <w:rPr>
          <w:rFonts w:cstheme="minorHAnsi"/>
          <w:b w:val="0"/>
          <w:bCs/>
          <w:color w:val="0D0D0D"/>
          <w:shd w:val="clear" w:color="auto" w:fill="FFFFFF"/>
        </w:rPr>
        <w:t xml:space="preserve"> Elixir está diseñado para ser un lenguaje funcional y concurrente desde su concepción.</w:t>
      </w:r>
    </w:p>
    <w:p w14:paraId="3EA96DA2" w14:textId="77777777" w:rsidR="0055066B" w:rsidRPr="0055066B" w:rsidRDefault="0055066B" w:rsidP="0055066B">
      <w:pPr>
        <w:rPr>
          <w:rFonts w:cstheme="minorHAnsi"/>
        </w:rPr>
      </w:pPr>
    </w:p>
    <w:p w14:paraId="04DFAA42" w14:textId="77777777" w:rsidR="0055066B" w:rsidRPr="0055066B" w:rsidRDefault="0055066B" w:rsidP="0055066B">
      <w:pPr>
        <w:rPr>
          <w:rFonts w:cstheme="minorHAnsi"/>
        </w:rPr>
      </w:pPr>
    </w:p>
    <w:p w14:paraId="1393679E" w14:textId="77777777" w:rsidR="0055066B" w:rsidRPr="0055066B" w:rsidRDefault="0055066B" w:rsidP="0055066B">
      <w:pPr>
        <w:rPr>
          <w:rFonts w:cstheme="minorHAnsi"/>
        </w:rPr>
      </w:pPr>
    </w:p>
    <w:p w14:paraId="18FAD05F" w14:textId="77777777" w:rsidR="0055066B" w:rsidRPr="0055066B" w:rsidRDefault="0055066B" w:rsidP="0055066B">
      <w:pPr>
        <w:rPr>
          <w:rFonts w:cstheme="minorHAnsi"/>
        </w:rPr>
      </w:pPr>
    </w:p>
    <w:p w14:paraId="69189A49" w14:textId="77777777" w:rsidR="0055066B" w:rsidRPr="0055066B" w:rsidRDefault="0055066B" w:rsidP="0055066B">
      <w:pPr>
        <w:rPr>
          <w:rFonts w:cstheme="minorHAnsi"/>
        </w:rPr>
      </w:pPr>
    </w:p>
    <w:p w14:paraId="6FE3D130" w14:textId="77777777" w:rsidR="0055066B" w:rsidRPr="0055066B" w:rsidRDefault="0055066B" w:rsidP="0055066B">
      <w:pPr>
        <w:rPr>
          <w:rFonts w:cstheme="minorHAnsi"/>
        </w:rPr>
      </w:pPr>
    </w:p>
    <w:p w14:paraId="11DD0325" w14:textId="77777777" w:rsidR="0055066B" w:rsidRPr="0055066B" w:rsidRDefault="0055066B" w:rsidP="0055066B">
      <w:pPr>
        <w:rPr>
          <w:rFonts w:cstheme="minorHAnsi"/>
          <w:b w:val="0"/>
          <w:color w:val="0D0D0D"/>
          <w:shd w:val="clear" w:color="auto" w:fill="FFFFFF"/>
        </w:rPr>
      </w:pPr>
    </w:p>
    <w:p w14:paraId="66CE5AB6" w14:textId="77777777" w:rsidR="0055066B" w:rsidRPr="0055066B" w:rsidRDefault="0055066B" w:rsidP="0055066B">
      <w:pPr>
        <w:rPr>
          <w:rFonts w:cstheme="minorHAnsi"/>
          <w:b w:val="0"/>
          <w:color w:val="0D0D0D"/>
          <w:shd w:val="clear" w:color="auto" w:fill="FFFFFF"/>
        </w:rPr>
      </w:pPr>
    </w:p>
    <w:p w14:paraId="35BB831F" w14:textId="77777777" w:rsidR="0055066B" w:rsidRDefault="0055066B">
      <w:pPr>
        <w:spacing w:after="200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br w:type="page"/>
      </w:r>
    </w:p>
    <w:p w14:paraId="683A3E8C" w14:textId="77777777" w:rsidR="004158EA" w:rsidRPr="004158EA" w:rsidRDefault="0055066B" w:rsidP="0055066B">
      <w:pPr>
        <w:rPr>
          <w:rFonts w:cstheme="minorHAnsi"/>
          <w:sz w:val="36"/>
          <w:szCs w:val="36"/>
          <w:shd w:val="clear" w:color="auto" w:fill="FFFFFF"/>
        </w:rPr>
      </w:pPr>
      <w:r w:rsidRPr="004158EA">
        <w:rPr>
          <w:rFonts w:cstheme="minorHAnsi"/>
          <w:sz w:val="36"/>
          <w:szCs w:val="36"/>
          <w:shd w:val="clear" w:color="auto" w:fill="FFFFFF"/>
        </w:rPr>
        <w:lastRenderedPageBreak/>
        <w:t>Rub</w:t>
      </w:r>
      <w:r w:rsidR="004158EA" w:rsidRPr="004158EA">
        <w:rPr>
          <w:rFonts w:cstheme="minorHAnsi"/>
          <w:sz w:val="36"/>
          <w:szCs w:val="36"/>
          <w:shd w:val="clear" w:color="auto" w:fill="FFFFFF"/>
        </w:rPr>
        <w:t>y on Rails</w:t>
      </w:r>
    </w:p>
    <w:p w14:paraId="55A542D6" w14:textId="77777777" w:rsidR="004158EA" w:rsidRDefault="004158EA" w:rsidP="0055066B">
      <w:pPr>
        <w:rPr>
          <w:rFonts w:cstheme="minorHAnsi"/>
          <w:color w:val="0D0D0D"/>
          <w:shd w:val="clear" w:color="auto" w:fill="FFFFFF"/>
        </w:rPr>
      </w:pPr>
    </w:p>
    <w:p w14:paraId="5BDC6ACB" w14:textId="3A1513CC" w:rsidR="004158EA" w:rsidRPr="004158EA" w:rsidRDefault="004158EA" w:rsidP="0055066B">
      <w:pPr>
        <w:rPr>
          <w:rFonts w:cstheme="minorHAnsi"/>
          <w:color w:val="0D0D0D"/>
          <w:shd w:val="clear" w:color="auto" w:fill="FFFFFF"/>
        </w:rPr>
        <w:sectPr w:rsidR="004158EA" w:rsidRPr="004158EA" w:rsidSect="004158EA">
          <w:type w:val="continuous"/>
          <w:pgSz w:w="11906" w:h="16838" w:code="9"/>
          <w:pgMar w:top="720" w:right="936" w:bottom="720" w:left="936" w:header="0" w:footer="28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82"/>
        </w:sectPr>
      </w:pPr>
    </w:p>
    <w:p w14:paraId="2633FA64" w14:textId="280A262D" w:rsidR="0055066B" w:rsidRDefault="0055066B" w:rsidP="0055066B">
      <w:pPr>
        <w:rPr>
          <w:rFonts w:cstheme="minorHAnsi"/>
          <w:b w:val="0"/>
          <w:bCs/>
          <w:color w:val="0D0D0D"/>
          <w:shd w:val="clear" w:color="auto" w:fill="FFFFFF"/>
        </w:rPr>
      </w:pPr>
      <w:r w:rsidRPr="0055066B">
        <w:rPr>
          <w:rFonts w:cstheme="minorHAnsi"/>
          <w:b w:val="0"/>
          <w:bCs/>
          <w:color w:val="0D0D0D"/>
          <w:shd w:val="clear" w:color="auto" w:fill="FFFFFF"/>
        </w:rPr>
        <w:t xml:space="preserve">Ruby es un lenguaje de programación </w:t>
      </w:r>
      <w:r w:rsidRPr="0055066B">
        <w:rPr>
          <w:rFonts w:cstheme="minorHAnsi"/>
          <w:color w:val="0D0D0D"/>
          <w:shd w:val="clear" w:color="auto" w:fill="FFFFFF"/>
        </w:rPr>
        <w:t>dinámico, interpretado</w:t>
      </w:r>
      <w:r w:rsidRPr="0055066B">
        <w:rPr>
          <w:rFonts w:cstheme="minorHAnsi"/>
          <w:b w:val="0"/>
          <w:bCs/>
          <w:color w:val="0D0D0D"/>
          <w:shd w:val="clear" w:color="auto" w:fill="FFFFFF"/>
        </w:rPr>
        <w:t xml:space="preserve"> y </w:t>
      </w:r>
      <w:r w:rsidRPr="0055066B">
        <w:rPr>
          <w:rFonts w:cstheme="minorHAnsi"/>
          <w:color w:val="0D0D0D"/>
          <w:shd w:val="clear" w:color="auto" w:fill="FFFFFF"/>
        </w:rPr>
        <w:t>orientado a objetos</w:t>
      </w:r>
      <w:r w:rsidRPr="0055066B">
        <w:rPr>
          <w:rFonts w:cstheme="minorHAnsi"/>
          <w:b w:val="0"/>
          <w:bCs/>
          <w:color w:val="0D0D0D"/>
          <w:shd w:val="clear" w:color="auto" w:fill="FFFFFF"/>
        </w:rPr>
        <w:t xml:space="preserve">. Fue creado a mediados de la década de 1990 por </w:t>
      </w:r>
      <w:proofErr w:type="spellStart"/>
      <w:r w:rsidRPr="0055066B">
        <w:rPr>
          <w:rFonts w:cstheme="minorHAnsi"/>
          <w:b w:val="0"/>
          <w:bCs/>
          <w:color w:val="0D0D0D"/>
          <w:shd w:val="clear" w:color="auto" w:fill="FFFFFF"/>
        </w:rPr>
        <w:t>Yukihiro</w:t>
      </w:r>
      <w:proofErr w:type="spellEnd"/>
      <w:r w:rsidRPr="0055066B">
        <w:rPr>
          <w:rFonts w:cstheme="minorHAnsi"/>
          <w:b w:val="0"/>
          <w:bCs/>
          <w:color w:val="0D0D0D"/>
          <w:shd w:val="clear" w:color="auto" w:fill="FFFFFF"/>
        </w:rPr>
        <w:t xml:space="preserve"> Matsumoto, con la intención de combinar la simplicidad de Python con la potencia de Perl. Ruby se destaca por su </w:t>
      </w:r>
      <w:r w:rsidRPr="004158EA">
        <w:rPr>
          <w:rFonts w:cstheme="minorHAnsi"/>
          <w:color w:val="0D0D0D"/>
          <w:shd w:val="clear" w:color="auto" w:fill="FFFFFF"/>
        </w:rPr>
        <w:t>elegante sintaxis</w:t>
      </w:r>
      <w:r w:rsidRPr="0055066B">
        <w:rPr>
          <w:rFonts w:cstheme="minorHAnsi"/>
          <w:b w:val="0"/>
          <w:bCs/>
          <w:color w:val="0D0D0D"/>
          <w:shd w:val="clear" w:color="auto" w:fill="FFFFFF"/>
        </w:rPr>
        <w:t>, que hace que el código sea fácil de leer y escribir.</w:t>
      </w:r>
    </w:p>
    <w:p w14:paraId="75D97875" w14:textId="77777777" w:rsidR="004158EA" w:rsidRDefault="004158EA" w:rsidP="0055066B">
      <w:pPr>
        <w:rPr>
          <w:rFonts w:cstheme="minorHAnsi"/>
          <w:b w:val="0"/>
          <w:bCs/>
          <w:color w:val="0D0D0D"/>
          <w:shd w:val="clear" w:color="auto" w:fill="FFFFFF"/>
        </w:rPr>
      </w:pPr>
    </w:p>
    <w:p w14:paraId="58927E55" w14:textId="0B85404B" w:rsidR="004158EA" w:rsidRDefault="004158EA" w:rsidP="0055066B">
      <w:pPr>
        <w:rPr>
          <w:rFonts w:cstheme="minorHAnsi"/>
          <w:b w:val="0"/>
          <w:bCs/>
          <w:color w:val="0D0D0D"/>
          <w:shd w:val="clear" w:color="auto" w:fill="FFFFFF"/>
        </w:rPr>
        <w:sectPr w:rsidR="004158EA" w:rsidSect="004158EA">
          <w:type w:val="continuous"/>
          <w:pgSz w:w="11906" w:h="16838" w:code="9"/>
          <w:pgMar w:top="720" w:right="936" w:bottom="720" w:left="936" w:header="0" w:footer="28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82"/>
        </w:sectPr>
      </w:pPr>
      <w:r>
        <w:rPr>
          <w:rFonts w:cstheme="minorHAnsi"/>
          <w:b w:val="0"/>
          <w:bCs/>
          <w:noProof/>
          <w:color w:val="0D0D0D"/>
          <w:shd w:val="clear" w:color="auto" w:fill="FFFFFF"/>
        </w:rPr>
        <w:drawing>
          <wp:inline distT="0" distB="0" distL="0" distR="0" wp14:anchorId="12003884" wp14:editId="612BC46B">
            <wp:extent cx="2101932" cy="1825729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022" cy="18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EB30" w14:textId="31F9D5F9" w:rsidR="0055066B" w:rsidRPr="0055066B" w:rsidRDefault="0055066B" w:rsidP="0055066B">
      <w:pPr>
        <w:rPr>
          <w:rFonts w:cstheme="minorHAnsi"/>
          <w:b w:val="0"/>
          <w:bCs/>
          <w:color w:val="0D0D0D"/>
          <w:shd w:val="clear" w:color="auto" w:fill="FFFFFF"/>
        </w:rPr>
      </w:pPr>
    </w:p>
    <w:p w14:paraId="19E2815A" w14:textId="77777777" w:rsidR="0055066B" w:rsidRPr="001369F7" w:rsidRDefault="0055066B" w:rsidP="0055066B">
      <w:pPr>
        <w:spacing w:after="200"/>
        <w:rPr>
          <w:noProof/>
          <w:color w:val="auto"/>
        </w:rPr>
      </w:pPr>
      <w:r w:rsidRPr="001369F7">
        <w:rPr>
          <w:noProof/>
          <w:color w:val="auto"/>
        </w:rPr>
        <w:t>Aplicaciones</w:t>
      </w:r>
    </w:p>
    <w:p w14:paraId="3BC4CD93" w14:textId="77777777" w:rsidR="0055066B" w:rsidRPr="004158EA" w:rsidRDefault="0055066B" w:rsidP="004158EA">
      <w:pPr>
        <w:pStyle w:val="Prrafodelista"/>
        <w:numPr>
          <w:ilvl w:val="0"/>
          <w:numId w:val="8"/>
        </w:numPr>
        <w:rPr>
          <w:rFonts w:cstheme="minorHAnsi"/>
          <w:b w:val="0"/>
          <w:bCs/>
          <w:color w:val="0D0D0D"/>
          <w:shd w:val="clear" w:color="auto" w:fill="FFFFFF"/>
        </w:rPr>
      </w:pPr>
      <w:r w:rsidRPr="004158EA">
        <w:rPr>
          <w:rFonts w:cstheme="minorHAnsi"/>
          <w:b w:val="0"/>
          <w:bCs/>
          <w:shd w:val="clear" w:color="auto" w:fill="FFFFFF"/>
        </w:rPr>
        <w:t xml:space="preserve">Desarrollo web: </w:t>
      </w:r>
      <w:r w:rsidRPr="004158EA">
        <w:rPr>
          <w:rFonts w:cstheme="minorHAnsi"/>
          <w:b w:val="0"/>
          <w:bCs/>
          <w:color w:val="0D0D0D"/>
          <w:shd w:val="clear" w:color="auto" w:fill="FFFFFF"/>
        </w:rPr>
        <w:t>Ruby on Rails es uno de los marcos de trabajo web más populares y poderosos disponibles.</w:t>
      </w:r>
    </w:p>
    <w:p w14:paraId="080F663C" w14:textId="77777777" w:rsidR="0055066B" w:rsidRPr="004158EA" w:rsidRDefault="0055066B" w:rsidP="004158EA">
      <w:pPr>
        <w:pStyle w:val="Prrafodelista"/>
        <w:numPr>
          <w:ilvl w:val="0"/>
          <w:numId w:val="8"/>
        </w:numPr>
        <w:rPr>
          <w:rFonts w:cstheme="minorHAnsi"/>
          <w:b w:val="0"/>
          <w:bCs/>
          <w:color w:val="0D0D0D"/>
          <w:shd w:val="clear" w:color="auto" w:fill="FFFFFF"/>
        </w:rPr>
      </w:pPr>
      <w:r w:rsidRPr="004158EA">
        <w:rPr>
          <w:rFonts w:cstheme="minorHAnsi"/>
          <w:b w:val="0"/>
          <w:bCs/>
          <w:shd w:val="clear" w:color="auto" w:fill="FFFFFF"/>
        </w:rPr>
        <w:t xml:space="preserve">Aplicaciones de automatización: </w:t>
      </w:r>
      <w:r w:rsidRPr="004158EA">
        <w:rPr>
          <w:rFonts w:cstheme="minorHAnsi"/>
          <w:b w:val="0"/>
          <w:bCs/>
          <w:color w:val="0D0D0D"/>
          <w:shd w:val="clear" w:color="auto" w:fill="FFFFFF"/>
        </w:rPr>
        <w:t>Ruby es excelente para escribir scripts y herramientas de automatización debido a su sintaxis limpia y legible.</w:t>
      </w:r>
    </w:p>
    <w:p w14:paraId="51D1B981" w14:textId="77777777" w:rsidR="0055066B" w:rsidRPr="004158EA" w:rsidRDefault="0055066B" w:rsidP="004158EA">
      <w:pPr>
        <w:pStyle w:val="Prrafodelista"/>
        <w:numPr>
          <w:ilvl w:val="0"/>
          <w:numId w:val="8"/>
        </w:numPr>
        <w:rPr>
          <w:rFonts w:cstheme="minorHAnsi"/>
          <w:b w:val="0"/>
          <w:bCs/>
          <w:color w:val="0D0D0D"/>
          <w:shd w:val="clear" w:color="auto" w:fill="FFFFFF"/>
        </w:rPr>
      </w:pPr>
      <w:r w:rsidRPr="004158EA">
        <w:rPr>
          <w:rFonts w:cstheme="minorHAnsi"/>
          <w:b w:val="0"/>
          <w:bCs/>
          <w:shd w:val="clear" w:color="auto" w:fill="FFFFFF"/>
        </w:rPr>
        <w:t xml:space="preserve">Desarrollo de juegos: </w:t>
      </w:r>
      <w:r w:rsidRPr="004158EA">
        <w:rPr>
          <w:rFonts w:cstheme="minorHAnsi"/>
          <w:b w:val="0"/>
          <w:bCs/>
          <w:color w:val="0D0D0D"/>
          <w:shd w:val="clear" w:color="auto" w:fill="FFFFFF"/>
        </w:rPr>
        <w:t>Aunque no es tan común como en otros lenguajes como C++ o Java, Ruby se puede utilizar para desarrollar juegos.</w:t>
      </w:r>
    </w:p>
    <w:p w14:paraId="75C65C0F" w14:textId="4D2775AF" w:rsidR="0055066B" w:rsidRPr="004158EA" w:rsidRDefault="0055066B" w:rsidP="004158EA">
      <w:pPr>
        <w:pStyle w:val="Prrafodelista"/>
        <w:numPr>
          <w:ilvl w:val="0"/>
          <w:numId w:val="8"/>
        </w:numPr>
        <w:rPr>
          <w:rFonts w:cstheme="minorHAnsi"/>
          <w:b w:val="0"/>
          <w:bCs/>
          <w:color w:val="0D0D0D"/>
          <w:shd w:val="clear" w:color="auto" w:fill="FFFFFF"/>
        </w:rPr>
      </w:pPr>
      <w:r w:rsidRPr="004158EA">
        <w:rPr>
          <w:rFonts w:cstheme="minorHAnsi"/>
          <w:b w:val="0"/>
          <w:bCs/>
          <w:shd w:val="clear" w:color="auto" w:fill="FFFFFF"/>
        </w:rPr>
        <w:t>Herramientas de análisis de datos:</w:t>
      </w:r>
      <w:r w:rsidRPr="004158EA">
        <w:rPr>
          <w:rFonts w:cstheme="minorHAnsi"/>
          <w:b w:val="0"/>
          <w:bCs/>
          <w:color w:val="0D0D0D"/>
          <w:shd w:val="clear" w:color="auto" w:fill="FFFFFF"/>
        </w:rPr>
        <w:t xml:space="preserve"> Ruby puede ser útil en el análisis de datos, ya sea para procesamiento de texto, análisis estadístico o visualización de datos.</w:t>
      </w:r>
    </w:p>
    <w:p w14:paraId="7DDA9682" w14:textId="77777777" w:rsidR="0055066B" w:rsidRPr="0055066B" w:rsidRDefault="0055066B" w:rsidP="0055066B">
      <w:pPr>
        <w:rPr>
          <w:rFonts w:cstheme="minorHAnsi"/>
          <w:b w:val="0"/>
          <w:bCs/>
          <w:color w:val="0D0D0D"/>
          <w:shd w:val="clear" w:color="auto" w:fill="FFFFFF"/>
        </w:rPr>
      </w:pPr>
    </w:p>
    <w:p w14:paraId="55C68F41" w14:textId="112A9560" w:rsidR="0055066B" w:rsidRPr="0055066B" w:rsidRDefault="0055066B" w:rsidP="0055066B">
      <w:pPr>
        <w:rPr>
          <w:rFonts w:cstheme="minorHAnsi"/>
          <w:b w:val="0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P</w:t>
      </w:r>
      <w:r w:rsidRPr="0055066B">
        <w:rPr>
          <w:rFonts w:cstheme="minorHAnsi"/>
          <w:color w:val="0D0D0D"/>
          <w:shd w:val="clear" w:color="auto" w:fill="FFFFFF"/>
        </w:rPr>
        <w:t>articularidades:</w:t>
      </w:r>
    </w:p>
    <w:p w14:paraId="3D72885B" w14:textId="77777777" w:rsidR="0055066B" w:rsidRPr="0055066B" w:rsidRDefault="0055066B" w:rsidP="0055066B">
      <w:pPr>
        <w:pStyle w:val="Prrafodelista"/>
        <w:numPr>
          <w:ilvl w:val="0"/>
          <w:numId w:val="7"/>
        </w:numPr>
        <w:rPr>
          <w:rFonts w:cstheme="minorHAnsi"/>
          <w:b w:val="0"/>
          <w:bCs/>
          <w:color w:val="auto"/>
        </w:rPr>
      </w:pPr>
      <w:r w:rsidRPr="0055066B">
        <w:rPr>
          <w:rFonts w:cstheme="minorHAnsi"/>
          <w:b w:val="0"/>
          <w:bCs/>
        </w:rPr>
        <w:t xml:space="preserve">Sintaxis limpia y legible: </w:t>
      </w:r>
      <w:r w:rsidRPr="0055066B">
        <w:rPr>
          <w:rFonts w:cstheme="minorHAnsi"/>
          <w:b w:val="0"/>
          <w:bCs/>
          <w:color w:val="auto"/>
        </w:rPr>
        <w:t>Ruby se diseñó con la premisa de que el código debe ser legible por los humanos.</w:t>
      </w:r>
    </w:p>
    <w:p w14:paraId="6DE5D96E" w14:textId="77777777" w:rsidR="0055066B" w:rsidRPr="0055066B" w:rsidRDefault="0055066B" w:rsidP="0055066B">
      <w:pPr>
        <w:pStyle w:val="Prrafodelista"/>
        <w:numPr>
          <w:ilvl w:val="0"/>
          <w:numId w:val="7"/>
        </w:numPr>
        <w:rPr>
          <w:rFonts w:cstheme="minorHAnsi"/>
          <w:b w:val="0"/>
          <w:bCs/>
        </w:rPr>
      </w:pPr>
      <w:r w:rsidRPr="0055066B">
        <w:rPr>
          <w:rFonts w:cstheme="minorHAnsi"/>
          <w:b w:val="0"/>
          <w:bCs/>
        </w:rPr>
        <w:t>Orientación a objetos pura:</w:t>
      </w:r>
      <w:r w:rsidRPr="0055066B">
        <w:rPr>
          <w:rFonts w:cstheme="minorHAnsi"/>
          <w:b w:val="0"/>
          <w:bCs/>
          <w:color w:val="0D0D0D"/>
          <w:shd w:val="clear" w:color="auto" w:fill="FFFFFF"/>
        </w:rPr>
        <w:t xml:space="preserve"> En Ruby, todo es un objeto. Esto significa que incluso los tipos primitivos, como enteros y cadenas, son instancias de clases.</w:t>
      </w:r>
    </w:p>
    <w:p w14:paraId="25D35104" w14:textId="77777777" w:rsidR="0055066B" w:rsidRPr="0055066B" w:rsidRDefault="0055066B" w:rsidP="0055066B">
      <w:pPr>
        <w:rPr>
          <w:rFonts w:cstheme="minorHAnsi"/>
        </w:rPr>
      </w:pPr>
    </w:p>
    <w:p w14:paraId="36D7CA44" w14:textId="77777777" w:rsidR="0055066B" w:rsidRPr="0055066B" w:rsidRDefault="0055066B" w:rsidP="0055066B">
      <w:pPr>
        <w:jc w:val="center"/>
        <w:rPr>
          <w:rFonts w:cstheme="minorHAnsi"/>
          <w:u w:val="single"/>
        </w:rPr>
      </w:pPr>
    </w:p>
    <w:p w14:paraId="047C97B1" w14:textId="77777777" w:rsidR="0055066B" w:rsidRPr="0055066B" w:rsidRDefault="0055066B" w:rsidP="0055066B">
      <w:pPr>
        <w:rPr>
          <w:rFonts w:cstheme="minorHAnsi"/>
          <w:sz w:val="24"/>
        </w:rPr>
      </w:pPr>
    </w:p>
    <w:p w14:paraId="3AD405F1" w14:textId="77777777" w:rsidR="0055066B" w:rsidRPr="0055066B" w:rsidRDefault="0055066B" w:rsidP="0055066B">
      <w:pPr>
        <w:rPr>
          <w:rFonts w:cstheme="minorHAnsi"/>
        </w:rPr>
      </w:pPr>
    </w:p>
    <w:p w14:paraId="3C08E4C6" w14:textId="77777777" w:rsidR="0055066B" w:rsidRPr="0055066B" w:rsidRDefault="0055066B" w:rsidP="0055066B">
      <w:pPr>
        <w:rPr>
          <w:rFonts w:ascii="Times New Roman" w:hAnsi="Times New Roman" w:cs="Times New Roman"/>
          <w:b w:val="0"/>
          <w:color w:val="0D0D0D"/>
          <w:shd w:val="clear" w:color="auto" w:fill="FFFFFF"/>
        </w:rPr>
      </w:pPr>
    </w:p>
    <w:p w14:paraId="3D6FBE84" w14:textId="02ECA014" w:rsidR="00DD5C29" w:rsidRPr="00DD5C29" w:rsidRDefault="00DD5C29" w:rsidP="00DD5C29"/>
    <w:p w14:paraId="4AC5D5BD" w14:textId="22A58F87" w:rsidR="00DD5C29" w:rsidRPr="00DD5C29" w:rsidRDefault="00DD5C29" w:rsidP="00DD5C29"/>
    <w:p w14:paraId="447FECAF" w14:textId="7AA7C9B7" w:rsidR="00DD5C29" w:rsidRPr="00DD5C29" w:rsidRDefault="00DD5C29" w:rsidP="00DD5C29"/>
    <w:p w14:paraId="11F27103" w14:textId="1CE63990" w:rsidR="00DD5C29" w:rsidRPr="00DD5C29" w:rsidRDefault="00DD5C29" w:rsidP="00DD5C29"/>
    <w:p w14:paraId="473B0900" w14:textId="3ED52DFA" w:rsidR="00DD5C29" w:rsidRPr="00DD5C29" w:rsidRDefault="00DD5C29" w:rsidP="00DD5C29"/>
    <w:p w14:paraId="135195A8" w14:textId="74690CD7" w:rsidR="00DD5C29" w:rsidRPr="00DD5C29" w:rsidRDefault="004158EA" w:rsidP="00DD5C2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1E7A14" wp14:editId="1D23EE50">
                <wp:simplePos x="0" y="0"/>
                <wp:positionH relativeFrom="column">
                  <wp:posOffset>320040</wp:posOffset>
                </wp:positionH>
                <wp:positionV relativeFrom="paragraph">
                  <wp:posOffset>188372</wp:posOffset>
                </wp:positionV>
                <wp:extent cx="5664530" cy="3182587"/>
                <wp:effectExtent l="0" t="0" r="12700" b="1841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530" cy="318258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F0678" w14:textId="77777777" w:rsidR="004158EA" w:rsidRDefault="004158EA" w:rsidP="004158EA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  <w:p w14:paraId="4603182D" w14:textId="0445C6FA" w:rsidR="004158EA" w:rsidRDefault="004158EA" w:rsidP="004158EA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5066B">
                              <w:rPr>
                                <w:rFonts w:cstheme="minorHAnsi"/>
                              </w:rPr>
                              <w:t>Bibliografías</w:t>
                            </w:r>
                          </w:p>
                          <w:p w14:paraId="5970EFB3" w14:textId="77777777" w:rsidR="004158EA" w:rsidRPr="0055066B" w:rsidRDefault="004158EA" w:rsidP="004158EA">
                            <w:pPr>
                              <w:jc w:val="center"/>
                              <w:rPr>
                                <w:rFonts w:cstheme="minorHAnsi"/>
                                <w:b w:val="0"/>
                              </w:rPr>
                            </w:pPr>
                          </w:p>
                          <w:p w14:paraId="77D2AB4E" w14:textId="7191BE1D" w:rsidR="004158EA" w:rsidRPr="004158EA" w:rsidRDefault="00C50569" w:rsidP="004158EA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cstheme="minorHAnsi"/>
                                <w:b w:val="0"/>
                                <w:color w:val="0070C0"/>
                                <w:szCs w:val="28"/>
                                <w:u w:val="single"/>
                              </w:rPr>
                            </w:pPr>
                            <w:hyperlink r:id="rId23" w:history="1">
                              <w:r w:rsidR="004158EA" w:rsidRPr="004158EA">
                                <w:rPr>
                                  <w:rStyle w:val="Hipervnculo"/>
                                  <w:rFonts w:cstheme="minorHAnsi"/>
                                  <w:b w:val="0"/>
                                  <w:color w:val="0070C0"/>
                                  <w:szCs w:val="28"/>
                                </w:rPr>
                                <w:t>https://es.wikipedia.org/wiki/Lenguaje_de_alto_nivel</w:t>
                              </w:r>
                            </w:hyperlink>
                          </w:p>
                          <w:p w14:paraId="4A5D555E" w14:textId="0DED9FBC" w:rsidR="004158EA" w:rsidRPr="004158EA" w:rsidRDefault="00C50569" w:rsidP="004158EA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cstheme="minorHAnsi"/>
                                <w:b w:val="0"/>
                                <w:color w:val="0070C0"/>
                                <w:szCs w:val="28"/>
                                <w:u w:val="single"/>
                              </w:rPr>
                            </w:pPr>
                            <w:hyperlink r:id="rId24" w:history="1">
                              <w:r w:rsidR="004158EA" w:rsidRPr="004158EA">
                                <w:rPr>
                                  <w:rStyle w:val="Hipervnculo"/>
                                  <w:rFonts w:cstheme="minorHAnsi"/>
                                  <w:b w:val="0"/>
                                  <w:color w:val="0070C0"/>
                                  <w:szCs w:val="28"/>
                                </w:rPr>
                                <w:t>https://www.typescriptlang.org/</w:t>
                              </w:r>
                            </w:hyperlink>
                          </w:p>
                          <w:p w14:paraId="08AD9C42" w14:textId="1A871322" w:rsidR="004158EA" w:rsidRPr="004158EA" w:rsidRDefault="00C50569" w:rsidP="004158EA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cstheme="minorHAnsi"/>
                                <w:b w:val="0"/>
                                <w:color w:val="0070C0"/>
                                <w:szCs w:val="28"/>
                                <w:u w:val="single"/>
                              </w:rPr>
                            </w:pPr>
                            <w:hyperlink r:id="rId25" w:history="1">
                              <w:r w:rsidR="004158EA" w:rsidRPr="004158EA">
                                <w:rPr>
                                  <w:rStyle w:val="Hipervnculo"/>
                                  <w:rFonts w:cstheme="minorHAnsi"/>
                                  <w:b w:val="0"/>
                                  <w:color w:val="0070C0"/>
                                  <w:szCs w:val="28"/>
                                </w:rPr>
                                <w:t>https://go.dev/</w:t>
                              </w:r>
                            </w:hyperlink>
                          </w:p>
                          <w:p w14:paraId="7FC350DC" w14:textId="2756BBBD" w:rsidR="004158EA" w:rsidRPr="004158EA" w:rsidRDefault="00C50569" w:rsidP="004158EA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cstheme="minorHAnsi"/>
                                <w:b w:val="0"/>
                                <w:color w:val="0070C0"/>
                                <w:szCs w:val="28"/>
                                <w:u w:val="single"/>
                              </w:rPr>
                            </w:pPr>
                            <w:hyperlink r:id="rId26" w:history="1">
                              <w:r w:rsidR="004158EA" w:rsidRPr="004158EA">
                                <w:rPr>
                                  <w:rStyle w:val="Hipervnculo"/>
                                  <w:rFonts w:cstheme="minorHAnsi"/>
                                  <w:b w:val="0"/>
                                  <w:color w:val="0070C0"/>
                                  <w:szCs w:val="28"/>
                                </w:rPr>
                                <w:t>https://www.mytaskpanel.com/lenguaje-de-programacion-kotlin/</w:t>
                              </w:r>
                            </w:hyperlink>
                          </w:p>
                          <w:p w14:paraId="0301F1F3" w14:textId="28D24408" w:rsidR="004158EA" w:rsidRPr="004158EA" w:rsidRDefault="00C50569" w:rsidP="004158EA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cstheme="minorHAnsi"/>
                                <w:b w:val="0"/>
                                <w:color w:val="0070C0"/>
                                <w:szCs w:val="28"/>
                                <w:u w:val="single"/>
                              </w:rPr>
                            </w:pPr>
                            <w:hyperlink r:id="rId27" w:history="1">
                              <w:r w:rsidR="004158EA" w:rsidRPr="004158EA">
                                <w:rPr>
                                  <w:rStyle w:val="Hipervnculo"/>
                                  <w:rFonts w:cstheme="minorHAnsi"/>
                                  <w:b w:val="0"/>
                                  <w:color w:val="0070C0"/>
                                  <w:szCs w:val="28"/>
                                </w:rPr>
                                <w:t>https://www.colibri.udelar.edu.uy/jspui</w:t>
                              </w:r>
                            </w:hyperlink>
                          </w:p>
                          <w:p w14:paraId="7CABABA6" w14:textId="2588A3E6" w:rsidR="004158EA" w:rsidRPr="004158EA" w:rsidRDefault="00C50569" w:rsidP="004158EA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cstheme="minorHAnsi"/>
                                <w:b w:val="0"/>
                                <w:color w:val="0070C0"/>
                                <w:szCs w:val="28"/>
                                <w:u w:val="single"/>
                              </w:rPr>
                            </w:pPr>
                            <w:hyperlink r:id="rId28" w:history="1">
                              <w:r w:rsidR="004158EA" w:rsidRPr="004158EA">
                                <w:rPr>
                                  <w:rStyle w:val="Hipervnculo"/>
                                  <w:rFonts w:cstheme="minorHAnsi"/>
                                  <w:b w:val="0"/>
                                  <w:color w:val="0070C0"/>
                                  <w:szCs w:val="28"/>
                                </w:rPr>
                                <w:t>https://www.mytaskpanel.com/lenguaje-de-programacion-ruby/</w:t>
                              </w:r>
                            </w:hyperlink>
                          </w:p>
                          <w:p w14:paraId="14046C1E" w14:textId="77777777" w:rsidR="004158EA" w:rsidRDefault="004158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1E7A14" id="Cuadro de texto 24" o:spid="_x0000_s1028" type="#_x0000_t202" style="position:absolute;margin-left:25.2pt;margin-top:14.85pt;width:446.05pt;height:250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" fillcolor="#e0eff4 [663]" strokeweight=".5pt">
                <v:textbox>
                  <w:txbxContent>
                    <w:p w14:paraId="03EF0678" w14:textId="77777777" w:rsidR="004158EA" w:rsidRDefault="004158EA" w:rsidP="004158EA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  <w:p w14:paraId="4603182D" w14:textId="0445C6FA" w:rsidR="004158EA" w:rsidRDefault="004158EA" w:rsidP="004158EA">
                      <w:pPr>
                        <w:jc w:val="center"/>
                        <w:rPr>
                          <w:rFonts w:cstheme="minorHAnsi"/>
                        </w:rPr>
                      </w:pPr>
                      <w:r w:rsidRPr="0055066B">
                        <w:rPr>
                          <w:rFonts w:cstheme="minorHAnsi"/>
                        </w:rPr>
                        <w:t>Bibliografías</w:t>
                      </w:r>
                    </w:p>
                    <w:p w14:paraId="5970EFB3" w14:textId="77777777" w:rsidR="004158EA" w:rsidRPr="0055066B" w:rsidRDefault="004158EA" w:rsidP="004158EA">
                      <w:pPr>
                        <w:jc w:val="center"/>
                        <w:rPr>
                          <w:rFonts w:cstheme="minorHAnsi"/>
                          <w:b w:val="0"/>
                        </w:rPr>
                      </w:pPr>
                    </w:p>
                    <w:p w14:paraId="77D2AB4E" w14:textId="7191BE1D" w:rsidR="004158EA" w:rsidRPr="004158EA" w:rsidRDefault="004158EA" w:rsidP="004158EA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cstheme="minorHAnsi"/>
                          <w:b w:val="0"/>
                          <w:color w:val="0070C0"/>
                          <w:szCs w:val="28"/>
                          <w:u w:val="single"/>
                        </w:rPr>
                      </w:pPr>
                      <w:hyperlink r:id="rId29" w:history="1">
                        <w:r w:rsidRPr="004158EA">
                          <w:rPr>
                            <w:rStyle w:val="Hipervnculo"/>
                            <w:rFonts w:cstheme="minorHAnsi"/>
                            <w:b w:val="0"/>
                            <w:color w:val="0070C0"/>
                            <w:szCs w:val="28"/>
                          </w:rPr>
                          <w:t>https://es.wikipedia.org/wiki/Lenguaje_de_alto_nivel</w:t>
                        </w:r>
                      </w:hyperlink>
                    </w:p>
                    <w:p w14:paraId="4A5D555E" w14:textId="0DED9FBC" w:rsidR="004158EA" w:rsidRPr="004158EA" w:rsidRDefault="004158EA" w:rsidP="004158EA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cstheme="minorHAnsi"/>
                          <w:b w:val="0"/>
                          <w:color w:val="0070C0"/>
                          <w:szCs w:val="28"/>
                          <w:u w:val="single"/>
                        </w:rPr>
                      </w:pPr>
                      <w:hyperlink r:id="rId30" w:history="1">
                        <w:r w:rsidRPr="004158EA">
                          <w:rPr>
                            <w:rStyle w:val="Hipervnculo"/>
                            <w:rFonts w:cstheme="minorHAnsi"/>
                            <w:b w:val="0"/>
                            <w:color w:val="0070C0"/>
                            <w:szCs w:val="28"/>
                          </w:rPr>
                          <w:t>https://www.typescriptlang.org/</w:t>
                        </w:r>
                      </w:hyperlink>
                    </w:p>
                    <w:p w14:paraId="08AD9C42" w14:textId="1A871322" w:rsidR="004158EA" w:rsidRPr="004158EA" w:rsidRDefault="004158EA" w:rsidP="004158EA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cstheme="minorHAnsi"/>
                          <w:b w:val="0"/>
                          <w:color w:val="0070C0"/>
                          <w:szCs w:val="28"/>
                          <w:u w:val="single"/>
                        </w:rPr>
                      </w:pPr>
                      <w:hyperlink r:id="rId31" w:history="1">
                        <w:r w:rsidRPr="004158EA">
                          <w:rPr>
                            <w:rStyle w:val="Hipervnculo"/>
                            <w:rFonts w:cstheme="minorHAnsi"/>
                            <w:b w:val="0"/>
                            <w:color w:val="0070C0"/>
                            <w:szCs w:val="28"/>
                          </w:rPr>
                          <w:t>https://go.dev/</w:t>
                        </w:r>
                      </w:hyperlink>
                    </w:p>
                    <w:p w14:paraId="7FC350DC" w14:textId="2756BBBD" w:rsidR="004158EA" w:rsidRPr="004158EA" w:rsidRDefault="004158EA" w:rsidP="004158EA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cstheme="minorHAnsi"/>
                          <w:b w:val="0"/>
                          <w:color w:val="0070C0"/>
                          <w:szCs w:val="28"/>
                          <w:u w:val="single"/>
                        </w:rPr>
                      </w:pPr>
                      <w:hyperlink r:id="rId32" w:history="1">
                        <w:r w:rsidRPr="004158EA">
                          <w:rPr>
                            <w:rStyle w:val="Hipervnculo"/>
                            <w:rFonts w:cstheme="minorHAnsi"/>
                            <w:b w:val="0"/>
                            <w:color w:val="0070C0"/>
                            <w:szCs w:val="28"/>
                          </w:rPr>
                          <w:t>https://www.mytaskpanel.com/lenguaje-de-programacion-kotlin/</w:t>
                        </w:r>
                      </w:hyperlink>
                    </w:p>
                    <w:p w14:paraId="0301F1F3" w14:textId="28D24408" w:rsidR="004158EA" w:rsidRPr="004158EA" w:rsidRDefault="004158EA" w:rsidP="004158EA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cstheme="minorHAnsi"/>
                          <w:b w:val="0"/>
                          <w:color w:val="0070C0"/>
                          <w:szCs w:val="28"/>
                          <w:u w:val="single"/>
                        </w:rPr>
                      </w:pPr>
                      <w:hyperlink r:id="rId33" w:history="1">
                        <w:r w:rsidRPr="004158EA">
                          <w:rPr>
                            <w:rStyle w:val="Hipervnculo"/>
                            <w:rFonts w:cstheme="minorHAnsi"/>
                            <w:b w:val="0"/>
                            <w:color w:val="0070C0"/>
                            <w:szCs w:val="28"/>
                          </w:rPr>
                          <w:t>https://www.colibri.udelar.edu.uy/jspui</w:t>
                        </w:r>
                      </w:hyperlink>
                    </w:p>
                    <w:p w14:paraId="7CABABA6" w14:textId="2588A3E6" w:rsidR="004158EA" w:rsidRPr="004158EA" w:rsidRDefault="004158EA" w:rsidP="004158EA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cstheme="minorHAnsi"/>
                          <w:b w:val="0"/>
                          <w:color w:val="0070C0"/>
                          <w:szCs w:val="28"/>
                          <w:u w:val="single"/>
                        </w:rPr>
                      </w:pPr>
                      <w:hyperlink r:id="rId34" w:history="1">
                        <w:r w:rsidRPr="004158EA">
                          <w:rPr>
                            <w:rStyle w:val="Hipervnculo"/>
                            <w:rFonts w:cstheme="minorHAnsi"/>
                            <w:b w:val="0"/>
                            <w:color w:val="0070C0"/>
                            <w:szCs w:val="28"/>
                          </w:rPr>
                          <w:t>https://www.mytaskpanel.com/lenguaje-de-programacion-ruby/</w:t>
                        </w:r>
                      </w:hyperlink>
                    </w:p>
                    <w:p w14:paraId="14046C1E" w14:textId="77777777" w:rsidR="004158EA" w:rsidRDefault="004158EA"/>
                  </w:txbxContent>
                </v:textbox>
              </v:shape>
            </w:pict>
          </mc:Fallback>
        </mc:AlternateContent>
      </w:r>
    </w:p>
    <w:p w14:paraId="29DB16C3" w14:textId="5504EDC3" w:rsidR="00DD5C29" w:rsidRPr="00DD5C29" w:rsidRDefault="00DD5C29" w:rsidP="00DD5C29"/>
    <w:p w14:paraId="39223126" w14:textId="6FC45A70" w:rsidR="00DD5C29" w:rsidRPr="00DD5C29" w:rsidRDefault="00DD5C29" w:rsidP="00DD5C29"/>
    <w:p w14:paraId="5ACE8082" w14:textId="3F24E4F3" w:rsidR="00DD5C29" w:rsidRPr="00DD5C29" w:rsidRDefault="00DD5C29" w:rsidP="00DD5C29"/>
    <w:p w14:paraId="0570236F" w14:textId="3A0C150B" w:rsidR="00DD5C29" w:rsidRPr="00DD5C29" w:rsidRDefault="00DD5C29" w:rsidP="00DD5C29"/>
    <w:p w14:paraId="7C9017EA" w14:textId="3EF272CE" w:rsidR="00DD5C29" w:rsidRPr="00DD5C29" w:rsidRDefault="00DD5C29" w:rsidP="00DD5C29"/>
    <w:p w14:paraId="762B19FB" w14:textId="6E90A785" w:rsidR="00DD5C29" w:rsidRPr="00DD5C29" w:rsidRDefault="00DD5C29" w:rsidP="00DD5C29"/>
    <w:p w14:paraId="3E77848A" w14:textId="0A247947" w:rsidR="00DD5C29" w:rsidRPr="00DD5C29" w:rsidRDefault="00DD5C29" w:rsidP="00DD5C29"/>
    <w:p w14:paraId="344D55C9" w14:textId="15E0D451" w:rsidR="00DD5C29" w:rsidRPr="00DD5C29" w:rsidRDefault="00DD5C29" w:rsidP="00DD5C29"/>
    <w:p w14:paraId="6D3DE829" w14:textId="7B006AB2" w:rsidR="00DD5C29" w:rsidRPr="00DD5C29" w:rsidRDefault="00DD5C29" w:rsidP="00DD5C29"/>
    <w:p w14:paraId="5A0A2DF7" w14:textId="53924DF2" w:rsidR="00DD5C29" w:rsidRPr="00DD5C29" w:rsidRDefault="00DD5C29" w:rsidP="00DD5C29"/>
    <w:p w14:paraId="2EC5285D" w14:textId="5CAA3D64" w:rsidR="00DD5C29" w:rsidRPr="00DD5C29" w:rsidRDefault="00DD5C29" w:rsidP="00DD5C29"/>
    <w:p w14:paraId="0A021BB8" w14:textId="0DEE1506" w:rsidR="00DD5C29" w:rsidRPr="00DD5C29" w:rsidRDefault="00DD5C29" w:rsidP="00DD5C29"/>
    <w:p w14:paraId="01A93CFB" w14:textId="54952CB1" w:rsidR="00DD5C29" w:rsidRPr="00DD5C29" w:rsidRDefault="00DD5C29" w:rsidP="00DD5C29"/>
    <w:p w14:paraId="79E07563" w14:textId="330462A2" w:rsidR="00DD5C29" w:rsidRPr="00DD5C29" w:rsidRDefault="00DD5C29" w:rsidP="00DD5C29"/>
    <w:p w14:paraId="4A48AA81" w14:textId="60C205E8" w:rsidR="00DD5C29" w:rsidRPr="00DD5C29" w:rsidRDefault="00DD5C29" w:rsidP="00DD5C29"/>
    <w:p w14:paraId="0E697677" w14:textId="7EF27D42" w:rsidR="00DD5C29" w:rsidRPr="00DD5C29" w:rsidRDefault="00DD5C29" w:rsidP="00DD5C29"/>
    <w:p w14:paraId="37BC3880" w14:textId="4AD05327" w:rsidR="00DD5C29" w:rsidRPr="00DD5C29" w:rsidRDefault="00DD5C29" w:rsidP="00DD5C29"/>
    <w:p w14:paraId="3512D20A" w14:textId="2E109F6D" w:rsidR="00DD5C29" w:rsidRPr="00DD5C29" w:rsidRDefault="00DD5C29" w:rsidP="00DD5C29"/>
    <w:p w14:paraId="4EC0F19D" w14:textId="5B01E5C8" w:rsidR="00DD5C29" w:rsidRPr="00DD5C29" w:rsidRDefault="00DD5C29" w:rsidP="00DD5C29"/>
    <w:p w14:paraId="72D90A03" w14:textId="0B620590" w:rsidR="00DD5C29" w:rsidRPr="00523E9B" w:rsidRDefault="00DD5C29" w:rsidP="00DD5C29">
      <w:pPr>
        <w:rPr>
          <w:u w:val="single"/>
        </w:rPr>
      </w:pPr>
    </w:p>
    <w:p w14:paraId="4A7C0B27" w14:textId="13C4A698" w:rsidR="00DD5C29" w:rsidRPr="00DD5C29" w:rsidRDefault="00DD5C29" w:rsidP="00DD5C29"/>
    <w:p w14:paraId="7A37DD5F" w14:textId="4C3482A4" w:rsidR="00DD5C29" w:rsidRPr="00DD5C29" w:rsidRDefault="00DD5C29" w:rsidP="00DD5C29"/>
    <w:p w14:paraId="1584B49C" w14:textId="1F116EC9" w:rsidR="00DD5C29" w:rsidRPr="00DD5C29" w:rsidRDefault="00DD5C29" w:rsidP="00DD5C29"/>
    <w:p w14:paraId="7AD3CBA4" w14:textId="1F116EC9" w:rsidR="00DD5C29" w:rsidRPr="00DD5C29" w:rsidRDefault="00DD5C29" w:rsidP="00DD5C29"/>
    <w:p w14:paraId="4A711AFF" w14:textId="70258698" w:rsidR="00DD5C29" w:rsidRPr="00DD5C29" w:rsidRDefault="00DD5C29" w:rsidP="00DD5C29"/>
    <w:p w14:paraId="6AA96CE1" w14:textId="00C2D0BA" w:rsidR="00DD5C29" w:rsidRPr="00DD5C29" w:rsidRDefault="00DD5C29" w:rsidP="00DD5C29"/>
    <w:p w14:paraId="4CCE3301" w14:textId="1D87997D" w:rsidR="00DD5C29" w:rsidRPr="00DD5C29" w:rsidRDefault="00DD5C29" w:rsidP="00DD5C29"/>
    <w:p w14:paraId="76181378" w14:textId="77777777" w:rsidR="00DD5C29" w:rsidRPr="00DD5C29" w:rsidRDefault="00DD5C29" w:rsidP="00DD5C29"/>
    <w:sectPr w:rsidR="00DD5C29" w:rsidRPr="00DD5C29" w:rsidSect="004158EA">
      <w:type w:val="continuous"/>
      <w:pgSz w:w="11906" w:h="16838" w:code="9"/>
      <w:pgMar w:top="720" w:right="936" w:bottom="720" w:left="936" w:header="0" w:footer="28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85544" w14:textId="77777777" w:rsidR="00C50569" w:rsidRDefault="00C50569">
      <w:r>
        <w:separator/>
      </w:r>
    </w:p>
    <w:p w14:paraId="204C01A6" w14:textId="77777777" w:rsidR="00C50569" w:rsidRDefault="00C50569"/>
  </w:endnote>
  <w:endnote w:type="continuationSeparator" w:id="0">
    <w:p w14:paraId="452F21C2" w14:textId="77777777" w:rsidR="00C50569" w:rsidRDefault="00C50569">
      <w:r>
        <w:continuationSeparator/>
      </w:r>
    </w:p>
    <w:p w14:paraId="3C2ED922" w14:textId="77777777" w:rsidR="00C50569" w:rsidRDefault="00C505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ED11C" w14:textId="77777777" w:rsidR="00C50569" w:rsidRDefault="00C50569">
      <w:r>
        <w:separator/>
      </w:r>
    </w:p>
    <w:p w14:paraId="4698ED52" w14:textId="77777777" w:rsidR="00C50569" w:rsidRDefault="00C50569"/>
  </w:footnote>
  <w:footnote w:type="continuationSeparator" w:id="0">
    <w:p w14:paraId="591BC049" w14:textId="77777777" w:rsidR="00C50569" w:rsidRDefault="00C50569">
      <w:r>
        <w:continuationSeparator/>
      </w:r>
    </w:p>
    <w:p w14:paraId="18AC911B" w14:textId="77777777" w:rsidR="00C50569" w:rsidRDefault="00C505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041082BE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BD48C20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87461B5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C1A"/>
    <w:multiLevelType w:val="hybridMultilevel"/>
    <w:tmpl w:val="D20E21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C31DC"/>
    <w:multiLevelType w:val="hybridMultilevel"/>
    <w:tmpl w:val="E81286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56B31"/>
    <w:multiLevelType w:val="hybridMultilevel"/>
    <w:tmpl w:val="12B28C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D0E24"/>
    <w:multiLevelType w:val="hybridMultilevel"/>
    <w:tmpl w:val="52A266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00D54"/>
    <w:multiLevelType w:val="hybridMultilevel"/>
    <w:tmpl w:val="1F9ADE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93E5C"/>
    <w:multiLevelType w:val="hybridMultilevel"/>
    <w:tmpl w:val="4426F4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15C84"/>
    <w:multiLevelType w:val="hybridMultilevel"/>
    <w:tmpl w:val="E93E7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76AF9"/>
    <w:multiLevelType w:val="hybridMultilevel"/>
    <w:tmpl w:val="4B3225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72C84"/>
    <w:multiLevelType w:val="hybridMultilevel"/>
    <w:tmpl w:val="DF2072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65"/>
    <w:rsid w:val="0002482E"/>
    <w:rsid w:val="00050324"/>
    <w:rsid w:val="000747A0"/>
    <w:rsid w:val="000A0150"/>
    <w:rsid w:val="000E63C9"/>
    <w:rsid w:val="00130E9D"/>
    <w:rsid w:val="001369F7"/>
    <w:rsid w:val="00140835"/>
    <w:rsid w:val="00150A6D"/>
    <w:rsid w:val="00153A3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158EA"/>
    <w:rsid w:val="0044085A"/>
    <w:rsid w:val="004B21A5"/>
    <w:rsid w:val="004E5FEE"/>
    <w:rsid w:val="005037F0"/>
    <w:rsid w:val="00516A86"/>
    <w:rsid w:val="00523E9B"/>
    <w:rsid w:val="005275F6"/>
    <w:rsid w:val="0055066B"/>
    <w:rsid w:val="00572102"/>
    <w:rsid w:val="005F1BB0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21E5F"/>
    <w:rsid w:val="0093335D"/>
    <w:rsid w:val="0093613E"/>
    <w:rsid w:val="00943026"/>
    <w:rsid w:val="00966B81"/>
    <w:rsid w:val="00977F79"/>
    <w:rsid w:val="009C7720"/>
    <w:rsid w:val="00A0244B"/>
    <w:rsid w:val="00A23AFA"/>
    <w:rsid w:val="00A31B3E"/>
    <w:rsid w:val="00A532F3"/>
    <w:rsid w:val="00A8489E"/>
    <w:rsid w:val="00AB02A7"/>
    <w:rsid w:val="00AC29F3"/>
    <w:rsid w:val="00B231E5"/>
    <w:rsid w:val="00B75D65"/>
    <w:rsid w:val="00BD7A0D"/>
    <w:rsid w:val="00C02B87"/>
    <w:rsid w:val="00C4086D"/>
    <w:rsid w:val="00C50569"/>
    <w:rsid w:val="00CA1896"/>
    <w:rsid w:val="00CB5B28"/>
    <w:rsid w:val="00CF5371"/>
    <w:rsid w:val="00D0323A"/>
    <w:rsid w:val="00D0559F"/>
    <w:rsid w:val="00D064B5"/>
    <w:rsid w:val="00D077E9"/>
    <w:rsid w:val="00D417D4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D5C29"/>
    <w:rsid w:val="00DE213F"/>
    <w:rsid w:val="00DF027C"/>
    <w:rsid w:val="00E00A32"/>
    <w:rsid w:val="00E22ACD"/>
    <w:rsid w:val="00E620B0"/>
    <w:rsid w:val="00E81B40"/>
    <w:rsid w:val="00EB63BA"/>
    <w:rsid w:val="00ED33D2"/>
    <w:rsid w:val="00EF555B"/>
    <w:rsid w:val="00F027BB"/>
    <w:rsid w:val="00F11DCF"/>
    <w:rsid w:val="00F162EA"/>
    <w:rsid w:val="00F52D27"/>
    <w:rsid w:val="00F629C5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91FFB"/>
  <w15:docId w15:val="{0B8B9797-2776-494F-9DCF-2D33676B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66B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921E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69F7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6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1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tomoyan.net/android/kotlin" TargetMode="External"/><Relationship Id="rId26" Type="http://schemas.openxmlformats.org/officeDocument/2006/relationships/hyperlink" Target="https://www.mytaskpanel.com/lenguaje-de-programacion-kotlin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s://www.mytaskpanel.com/lenguaje-de-programacion-ruby/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hyperlink" Target="https://go.dev/" TargetMode="External"/><Relationship Id="rId33" Type="http://schemas.openxmlformats.org/officeDocument/2006/relationships/hyperlink" Target="https://www.colibri.udelar.edu.uy/jspu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ohn-gentile.com/kb/programming_languages/go.html" TargetMode="External"/><Relationship Id="rId20" Type="http://schemas.openxmlformats.org/officeDocument/2006/relationships/hyperlink" Target="https://daniel.perez.sh/blog/2016/elixir-1-3/" TargetMode="External"/><Relationship Id="rId29" Type="http://schemas.openxmlformats.org/officeDocument/2006/relationships/hyperlink" Target="https://es.wikipedia.org/wiki/Lenguaje_de_alto_niv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www.typescriptlang.org/" TargetMode="External"/><Relationship Id="rId32" Type="http://schemas.openxmlformats.org/officeDocument/2006/relationships/hyperlink" Target="https://www.mytaskpanel.com/lenguaje-de-programacion-kotli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es.wikipedia.org/wiki/Lenguaje_de_alto_nivel" TargetMode="External"/><Relationship Id="rId28" Type="http://schemas.openxmlformats.org/officeDocument/2006/relationships/hyperlink" Target="https://www.mytaskpanel.com/lenguaje-de-programacion-ruby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hyperlink" Target="https://go.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mmons.wikimedia.org/wiki/File:Typescript_logo_2020.svg" TargetMode="External"/><Relationship Id="rId22" Type="http://schemas.openxmlformats.org/officeDocument/2006/relationships/hyperlink" Target="https://sakatagintoki117.deviantart.com/art/Ruby-347527677" TargetMode="External"/><Relationship Id="rId27" Type="http://schemas.openxmlformats.org/officeDocument/2006/relationships/hyperlink" Target="https://www.colibri.udelar.edu.uy/jspui" TargetMode="External"/><Relationship Id="rId30" Type="http://schemas.openxmlformats.org/officeDocument/2006/relationships/hyperlink" Target="https://www.typescriptlang.org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User\AppData\Local\Microsoft\Office\16.0\DTS\es-ES%7b40FA4D1C-9B25-428F-B86F-86924A3643B6%7d\%7b2602119B-18B4-4355-A344-1100E22311A7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61FB5-7396-4111-9AE7-1CA44BE99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{2602119B-18B4-4355-A344-1100E22311A7}tf16392850_win32.dotx</Template>
  <TotalTime>116</TotalTime>
  <Pages>1</Pages>
  <Words>1201</Words>
  <Characters>6608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WinUser</dc:creator>
  <cp:keywords/>
  <cp:lastModifiedBy>Alejandro Calderón</cp:lastModifiedBy>
  <cp:revision>5</cp:revision>
  <cp:lastPrinted>2006-08-01T17:47:00Z</cp:lastPrinted>
  <dcterms:created xsi:type="dcterms:W3CDTF">2024-04-18T22:36:00Z</dcterms:created>
  <dcterms:modified xsi:type="dcterms:W3CDTF">2024-04-22T23:01:00Z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